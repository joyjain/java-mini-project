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A70" w:rsidRDefault="00026176" w:rsidP="000C119D">
      <w:pPr>
        <w:pStyle w:val="Title"/>
      </w:pPr>
      <w:r>
        <w:t>Unit</w:t>
      </w:r>
      <w:r w:rsidR="000C119D">
        <w:t xml:space="preserve"> Converter</w:t>
      </w:r>
    </w:p>
    <w:p w:rsidR="000C119D" w:rsidRDefault="000C119D" w:rsidP="000C119D"/>
    <w:p w:rsidR="004D454C" w:rsidRDefault="004D454C" w:rsidP="004D454C">
      <w:pPr>
        <w:pStyle w:val="Subtitle"/>
      </w:pPr>
      <w:r>
        <w:t xml:space="preserve">For </w:t>
      </w:r>
      <w:r w:rsidR="00026176">
        <w:t>Object,</w:t>
      </w:r>
      <w:r>
        <w:t xml:space="preserve"> Oriented Programming using Java</w:t>
      </w:r>
    </w:p>
    <w:p w:rsidR="004D454C" w:rsidRDefault="004D454C" w:rsidP="000C119D"/>
    <w:p w:rsidR="004D454C" w:rsidRDefault="00026176" w:rsidP="00026176">
      <w:pPr>
        <w:rPr>
          <w:rStyle w:val="IntenseEmphasis"/>
        </w:rPr>
      </w:pPr>
      <w:r w:rsidRPr="00026176">
        <w:rPr>
          <w:rStyle w:val="IntenseEmphasis"/>
        </w:rPr>
        <w:t xml:space="preserve">This Project </w:t>
      </w:r>
      <w:r>
        <w:rPr>
          <w:rStyle w:val="IntenseEmphasis"/>
        </w:rPr>
        <w:t xml:space="preserve">is built </w:t>
      </w:r>
      <w:r w:rsidRPr="00026176">
        <w:rPr>
          <w:rStyle w:val="IntenseEmphasis"/>
        </w:rPr>
        <w:t xml:space="preserve">Using Java 8, Javafxml 2.0 and Jfoenix material design theme        </w:t>
      </w:r>
      <w:r>
        <w:rPr>
          <w:rStyle w:val="IntenseEmphasis"/>
        </w:rPr>
        <w:t xml:space="preserve">         On the Netbeans IDE 2.x</w:t>
      </w:r>
      <w:r w:rsidRPr="00026176">
        <w:rPr>
          <w:rStyle w:val="IntenseEmphasis"/>
        </w:rPr>
        <w:t xml:space="preserve"> and Atom 1.x</w:t>
      </w:r>
      <w:r>
        <w:rPr>
          <w:rStyle w:val="IntenseEmphasis"/>
        </w:rPr>
        <w:t xml:space="preserve">. </w:t>
      </w:r>
      <w:r w:rsidRPr="00026176">
        <w:rPr>
          <w:rStyle w:val="IntenseEmphasis"/>
        </w:rPr>
        <w:t xml:space="preserve"> Also this project requires a minimum of JRE 8u60</w:t>
      </w:r>
      <w:r>
        <w:rPr>
          <w:rStyle w:val="IntenseEmphasis"/>
        </w:rPr>
        <w:t>.</w:t>
      </w:r>
    </w:p>
    <w:p w:rsidR="00026176" w:rsidRDefault="00026176" w:rsidP="00026176">
      <w:r>
        <w:rPr>
          <w:rStyle w:val="IntenseEmphasis"/>
        </w:rPr>
        <w:t>It follows the mvc (Model view control framework) for handling the gui and backend logic. it follows a systematic approach to convert from one unit to another using a sophesticated data structures as opposed to hard coded values and functions in an optimum manner.</w:t>
      </w:r>
    </w:p>
    <w:p w:rsidR="004D454C" w:rsidRDefault="004D454C" w:rsidP="000C119D"/>
    <w:p w:rsidR="004D454C" w:rsidRDefault="004D454C" w:rsidP="000C119D"/>
    <w:p w:rsidR="004D454C" w:rsidRDefault="004D454C" w:rsidP="000C119D"/>
    <w:p w:rsidR="004D454C" w:rsidRDefault="004D454C" w:rsidP="000C119D"/>
    <w:p w:rsidR="004D454C" w:rsidRDefault="004D454C" w:rsidP="000C119D"/>
    <w:p w:rsidR="004D454C" w:rsidRDefault="004D454C" w:rsidP="000C119D"/>
    <w:p w:rsidR="004D454C" w:rsidRDefault="004D454C" w:rsidP="000C119D"/>
    <w:p w:rsidR="004D454C" w:rsidRDefault="004D454C" w:rsidP="000C119D"/>
    <w:p w:rsidR="004D454C" w:rsidRDefault="004D454C" w:rsidP="000C119D"/>
    <w:p w:rsidR="004D454C" w:rsidRDefault="004D454C" w:rsidP="000C119D"/>
    <w:p w:rsidR="004D454C" w:rsidRDefault="004D454C" w:rsidP="000C119D"/>
    <w:p w:rsidR="004D454C" w:rsidRDefault="004D454C" w:rsidP="000C119D"/>
    <w:p w:rsidR="004D454C" w:rsidRDefault="004D454C" w:rsidP="000C119D"/>
    <w:p w:rsidR="004D454C" w:rsidRDefault="004D454C" w:rsidP="000C119D"/>
    <w:p w:rsidR="004D454C" w:rsidRDefault="004D454C" w:rsidP="000C119D"/>
    <w:p w:rsidR="004D454C" w:rsidRDefault="004D454C" w:rsidP="000C119D"/>
    <w:p w:rsidR="004D454C" w:rsidRDefault="004D454C" w:rsidP="000C119D"/>
    <w:p w:rsidR="000C119D" w:rsidRDefault="000C119D" w:rsidP="000C119D">
      <w:pPr>
        <w:pStyle w:val="Subtitle"/>
      </w:pPr>
      <w:r>
        <w:t>By</w:t>
      </w:r>
    </w:p>
    <w:p w:rsidR="000C119D" w:rsidRPr="004D454C" w:rsidRDefault="000C119D" w:rsidP="000C119D">
      <w:pPr>
        <w:rPr>
          <w:rStyle w:val="Emphasis"/>
        </w:rPr>
      </w:pPr>
      <w:r w:rsidRPr="004D454C">
        <w:rPr>
          <w:rStyle w:val="Emphasis"/>
        </w:rPr>
        <w:t>Joy Jain (159102060)</w:t>
      </w:r>
      <w:bookmarkStart w:id="0" w:name="_GoBack"/>
      <w:bookmarkEnd w:id="0"/>
    </w:p>
    <w:p w:rsidR="004D454C" w:rsidRDefault="000C119D" w:rsidP="004D454C">
      <w:pPr>
        <w:rPr>
          <w:rStyle w:val="Emphasis"/>
        </w:rPr>
      </w:pPr>
      <w:r w:rsidRPr="004D454C">
        <w:rPr>
          <w:rStyle w:val="Emphasis"/>
        </w:rPr>
        <w:t>Jayesh Bansal (</w:t>
      </w:r>
      <w:r w:rsidR="004D454C" w:rsidRPr="004D454C">
        <w:rPr>
          <w:rStyle w:val="Emphasis"/>
        </w:rPr>
        <w:t>159102059</w:t>
      </w:r>
      <w:r w:rsidRPr="004D454C">
        <w:rPr>
          <w:rStyle w:val="Emphasis"/>
        </w:rPr>
        <w:t>)</w:t>
      </w:r>
    </w:p>
    <w:p w:rsidR="004D454C" w:rsidRDefault="004D454C" w:rsidP="004D454C">
      <w:pPr>
        <w:rPr>
          <w:rStyle w:val="Emphasis"/>
        </w:rPr>
      </w:pPr>
    </w:p>
    <w:sdt>
      <w:sdtPr>
        <w:id w:val="5556701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:rsidR="00026176" w:rsidRDefault="00026176">
          <w:pPr>
            <w:pStyle w:val="TOCHeading"/>
          </w:pPr>
          <w:r>
            <w:t>Contents</w:t>
          </w:r>
        </w:p>
        <w:p w:rsidR="00026176" w:rsidRDefault="0002617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072619" w:history="1">
            <w:r w:rsidRPr="002076E1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2076E1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_Toc469072619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1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176" w:rsidRDefault="0002617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9072620" w:history="1">
            <w:r w:rsidRPr="002076E1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2076E1">
              <w:rPr>
                <w:rStyle w:val="Hyperlink"/>
                <w:noProof/>
              </w:rPr>
              <w:t>Area.java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_Toc469072620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1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176" w:rsidRDefault="0002617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9072621" w:history="1">
            <w:r w:rsidRPr="002076E1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2076E1">
              <w:rPr>
                <w:rStyle w:val="Hyperlink"/>
                <w:noProof/>
              </w:rPr>
              <w:t>DataTransferRate.java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_Toc469072621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1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176" w:rsidRDefault="0002617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9072622" w:history="1">
            <w:r w:rsidRPr="002076E1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2076E1">
              <w:rPr>
                <w:rStyle w:val="Hyperlink"/>
                <w:noProof/>
              </w:rPr>
              <w:t>DigitalStorage.java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_Toc469072622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15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176" w:rsidRDefault="0002617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9072623" w:history="1">
            <w:r w:rsidRPr="002076E1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2076E1">
              <w:rPr>
                <w:rStyle w:val="Hyperlink"/>
                <w:noProof/>
              </w:rPr>
              <w:t>Frequency.java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_Toc469072623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15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176" w:rsidRDefault="0002617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9072624" w:history="1">
            <w:r w:rsidRPr="002076E1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2076E1">
              <w:rPr>
                <w:rStyle w:val="Hyperlink"/>
                <w:noProof/>
              </w:rPr>
              <w:t>Length.java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_Toc469072624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15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176" w:rsidRDefault="0002617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9072625" w:history="1">
            <w:r w:rsidRPr="002076E1">
              <w:rPr>
                <w:rStyle w:val="Hyperlink"/>
                <w:noProof/>
              </w:rPr>
              <w:t>2.6</w:t>
            </w:r>
            <w:r>
              <w:rPr>
                <w:noProof/>
              </w:rPr>
              <w:tab/>
            </w:r>
            <w:r w:rsidRPr="002076E1">
              <w:rPr>
                <w:rStyle w:val="Hyperlink"/>
                <w:noProof/>
              </w:rPr>
              <w:t>Temperature.java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_Toc469072625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15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176" w:rsidRDefault="0002617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9072626" w:history="1">
            <w:r w:rsidRPr="002076E1">
              <w:rPr>
                <w:rStyle w:val="Hyperlink"/>
                <w:noProof/>
              </w:rPr>
              <w:t>2.7</w:t>
            </w:r>
            <w:r>
              <w:rPr>
                <w:noProof/>
              </w:rPr>
              <w:tab/>
            </w:r>
            <w:r w:rsidRPr="002076E1">
              <w:rPr>
                <w:rStyle w:val="Hyperlink"/>
                <w:noProof/>
              </w:rPr>
              <w:t>Volume.java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_Toc469072626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15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176" w:rsidRDefault="0002617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9072627" w:history="1">
            <w:r w:rsidRPr="002076E1">
              <w:rPr>
                <w:rStyle w:val="Hyperlink"/>
                <w:noProof/>
              </w:rPr>
              <w:t>2.8</w:t>
            </w:r>
            <w:r>
              <w:rPr>
                <w:noProof/>
              </w:rPr>
              <w:tab/>
            </w:r>
            <w:r w:rsidRPr="002076E1">
              <w:rPr>
                <w:rStyle w:val="Hyperlink"/>
                <w:noProof/>
              </w:rPr>
              <w:t>CustomValidator.java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_Toc469072627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15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176" w:rsidRDefault="0002617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9072628" w:history="1">
            <w:r w:rsidRPr="002076E1">
              <w:rPr>
                <w:rStyle w:val="Hyperlink"/>
                <w:noProof/>
              </w:rPr>
              <w:t>2.9</w:t>
            </w:r>
            <w:r>
              <w:rPr>
                <w:noProof/>
              </w:rPr>
              <w:tab/>
            </w:r>
            <w:r w:rsidRPr="002076E1">
              <w:rPr>
                <w:rStyle w:val="Hyperlink"/>
                <w:noProof/>
              </w:rPr>
              <w:t>MainController.java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_Toc469072628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15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176" w:rsidRDefault="0002617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9072629" w:history="1">
            <w:r w:rsidRPr="002076E1">
              <w:rPr>
                <w:rStyle w:val="Hyperlink"/>
                <w:noProof/>
              </w:rPr>
              <w:t>2.10</w:t>
            </w:r>
            <w:r>
              <w:rPr>
                <w:noProof/>
              </w:rPr>
              <w:tab/>
            </w:r>
            <w:r w:rsidRPr="002076E1">
              <w:rPr>
                <w:rStyle w:val="Hyperlink"/>
                <w:noProof/>
              </w:rPr>
              <w:t>Converter.java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_Toc469072629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15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176" w:rsidRDefault="0002617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9072630" w:history="1">
            <w:r w:rsidRPr="002076E1">
              <w:rPr>
                <w:rStyle w:val="Hyperlink"/>
                <w:noProof/>
              </w:rPr>
              <w:t>2.11</w:t>
            </w:r>
            <w:r>
              <w:rPr>
                <w:noProof/>
              </w:rPr>
              <w:tab/>
            </w:r>
            <w:r w:rsidRPr="002076E1">
              <w:rPr>
                <w:rStyle w:val="Hyperlink"/>
                <w:noProof/>
              </w:rPr>
              <w:t>UnitTypes.java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_Toc469072630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15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176" w:rsidRDefault="0002617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9072631" w:history="1">
            <w:r w:rsidRPr="002076E1">
              <w:rPr>
                <w:rStyle w:val="Hyperlink"/>
                <w:noProof/>
              </w:rPr>
              <w:t>2.12</w:t>
            </w:r>
            <w:r>
              <w:rPr>
                <w:noProof/>
              </w:rPr>
              <w:tab/>
            </w:r>
            <w:r w:rsidRPr="002076E1">
              <w:rPr>
                <w:rStyle w:val="Hyperlink"/>
                <w:noProof/>
              </w:rPr>
              <w:t>Main.fxml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_Toc469072631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15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176" w:rsidRPr="00026176" w:rsidRDefault="00026176" w:rsidP="00026176">
          <w:pPr>
            <w:pStyle w:val="TOC1"/>
            <w:tabs>
              <w:tab w:val="left" w:pos="440"/>
              <w:tab w:val="right" w:leader="dot" w:pos="9350"/>
            </w:tabs>
            <w:rPr>
              <w:b/>
              <w:bCs/>
              <w:noProof/>
            </w:rPr>
          </w:pPr>
          <w:hyperlink w:anchor="_Toc469072632" w:history="1">
            <w:r w:rsidRPr="002076E1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2076E1">
              <w:rPr>
                <w:rStyle w:val="Hyperlink"/>
                <w:noProof/>
              </w:rPr>
              <w:t>Output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_Toc469072632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15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  <w:noProof/>
            </w:rPr>
            <w:fldChar w:fldCharType="end"/>
          </w:r>
        </w:p>
      </w:sdtContent>
    </w:sdt>
    <w:bookmarkStart w:id="1" w:name="_Toc469072619" w:displacedByCustomXml="prev"/>
    <w:p w:rsidR="00026176" w:rsidRDefault="00026176" w:rsidP="00026176"/>
    <w:p w:rsidR="00026176" w:rsidRDefault="00026176" w:rsidP="00026176"/>
    <w:p w:rsidR="00026176" w:rsidRDefault="00026176" w:rsidP="00026176"/>
    <w:p w:rsidR="00026176" w:rsidRDefault="00026176" w:rsidP="00026176"/>
    <w:p w:rsidR="00026176" w:rsidRDefault="00026176" w:rsidP="00026176"/>
    <w:p w:rsidR="00026176" w:rsidRDefault="00026176" w:rsidP="00026176"/>
    <w:p w:rsidR="00026176" w:rsidRDefault="00026176" w:rsidP="00026176"/>
    <w:p w:rsidR="00026176" w:rsidRDefault="00026176" w:rsidP="00026176"/>
    <w:p w:rsidR="00026176" w:rsidRDefault="00026176" w:rsidP="00026176"/>
    <w:p w:rsidR="00026176" w:rsidRDefault="00026176" w:rsidP="00026176"/>
    <w:p w:rsidR="00026176" w:rsidRDefault="00026176" w:rsidP="00026176"/>
    <w:p w:rsidR="00026176" w:rsidRPr="00026176" w:rsidRDefault="00026176" w:rsidP="00026176"/>
    <w:p w:rsidR="004D454C" w:rsidRDefault="004D454C" w:rsidP="004D454C">
      <w:pPr>
        <w:pStyle w:val="Heading1"/>
      </w:pPr>
      <w:r>
        <w:lastRenderedPageBreak/>
        <w:t>Source Code</w:t>
      </w:r>
      <w:bookmarkEnd w:id="1"/>
    </w:p>
    <w:p w:rsidR="000C119D" w:rsidRDefault="000C119D" w:rsidP="000C119D">
      <w:pPr>
        <w:pStyle w:val="Heading2"/>
        <w:spacing w:line="240" w:lineRule="auto"/>
      </w:pPr>
      <w:bookmarkStart w:id="2" w:name="_Toc469072620"/>
      <w:r>
        <w:t>Area.java</w:t>
      </w:r>
      <w:bookmarkEnd w:id="2"/>
    </w:p>
    <w:p w:rsidR="000C119D" w:rsidRDefault="000C119D" w:rsidP="000C119D">
      <w:pPr>
        <w:spacing w:after="0" w:line="240" w:lineRule="auto"/>
      </w:pPr>
      <w:r>
        <w:t>package converter.converters;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>/**</w:t>
      </w:r>
    </w:p>
    <w:p w:rsidR="000C119D" w:rsidRDefault="000C119D" w:rsidP="000C119D">
      <w:pPr>
        <w:spacing w:after="0" w:line="240" w:lineRule="auto"/>
      </w:pPr>
      <w:r>
        <w:t xml:space="preserve"> *</w:t>
      </w:r>
    </w:p>
    <w:p w:rsidR="000C119D" w:rsidRDefault="000C119D" w:rsidP="000C119D">
      <w:pPr>
        <w:spacing w:after="0" w:line="240" w:lineRule="auto"/>
      </w:pPr>
      <w:r>
        <w:t xml:space="preserve"> * Area a = new Area(2, 4, 0, 1, 1); a.convert();</w:t>
      </w:r>
    </w:p>
    <w:p w:rsidR="000C119D" w:rsidRDefault="000C119D" w:rsidP="000C119D">
      <w:pPr>
        <w:spacing w:after="0" w:line="240" w:lineRule="auto"/>
      </w:pPr>
      <w:r>
        <w:t xml:space="preserve"> */</w:t>
      </w:r>
    </w:p>
    <w:p w:rsidR="000C119D" w:rsidRDefault="000C119D" w:rsidP="000C119D">
      <w:pPr>
        <w:spacing w:after="0" w:line="240" w:lineRule="auto"/>
      </w:pPr>
      <w:r>
        <w:t>public class Area {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/**</w:t>
      </w:r>
    </w:p>
    <w:p w:rsidR="000C119D" w:rsidRDefault="000C119D" w:rsidP="000C119D">
      <w:pPr>
        <w:spacing w:after="0" w:line="240" w:lineRule="auto"/>
      </w:pPr>
      <w:r>
        <w:t xml:space="preserve">     * "Square metre", "Hectare", "Square kilometre", "Square inch", "Square</w:t>
      </w:r>
    </w:p>
    <w:p w:rsidR="000C119D" w:rsidRDefault="000C119D" w:rsidP="000C119D">
      <w:pPr>
        <w:spacing w:after="0" w:line="240" w:lineRule="auto"/>
      </w:pPr>
      <w:r>
        <w:t xml:space="preserve">     * foot", "Square yard", "Acre", "Square mile"</w:t>
      </w:r>
    </w:p>
    <w:p w:rsidR="000C119D" w:rsidRDefault="000C119D" w:rsidP="000C119D">
      <w:pPr>
        <w:spacing w:after="0" w:line="240" w:lineRule="auto"/>
      </w:pPr>
      <w:r>
        <w:t xml:space="preserve">     */</w:t>
      </w:r>
    </w:p>
    <w:p w:rsidR="000C119D" w:rsidRDefault="000C119D" w:rsidP="000C119D">
      <w:pPr>
        <w:spacing w:after="0" w:line="240" w:lineRule="auto"/>
      </w:pPr>
      <w:r>
        <w:t xml:space="preserve">    private int from, to, type1, type2;</w:t>
      </w:r>
    </w:p>
    <w:p w:rsidR="000C119D" w:rsidRDefault="000C119D" w:rsidP="000C119D">
      <w:pPr>
        <w:spacing w:after="0" w:line="240" w:lineRule="auto"/>
      </w:pPr>
      <w:r>
        <w:t xml:space="preserve">    private final double units[][] = {</w:t>
      </w:r>
    </w:p>
    <w:p w:rsidR="000C119D" w:rsidRDefault="000C119D" w:rsidP="000C119D">
      <w:pPr>
        <w:spacing w:after="0" w:line="240" w:lineRule="auto"/>
      </w:pPr>
      <w:r>
        <w:t xml:space="preserve">        {0, 4, 6},</w:t>
      </w:r>
    </w:p>
    <w:p w:rsidR="000C119D" w:rsidRDefault="000C119D" w:rsidP="000C119D">
      <w:pPr>
        <w:spacing w:after="0" w:line="240" w:lineRule="auto"/>
      </w:pPr>
      <w:r>
        <w:t xml:space="preserve">        {1, 144, 1296, 6272640, Math.pow(63360, 2)}</w:t>
      </w:r>
    </w:p>
    <w:p w:rsidR="000C119D" w:rsidRDefault="000C119D" w:rsidP="000C119D">
      <w:pPr>
        <w:spacing w:after="0" w:line="240" w:lineRule="auto"/>
      </w:pPr>
      <w:r>
        <w:t xml:space="preserve">    };</w:t>
      </w:r>
    </w:p>
    <w:p w:rsidR="000C119D" w:rsidRDefault="000C119D" w:rsidP="000C119D">
      <w:pPr>
        <w:spacing w:after="0" w:line="240" w:lineRule="auto"/>
      </w:pPr>
      <w:r>
        <w:t xml:space="preserve">    private double input, output;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Area(int from, int to, int type1, int type2, double input) {</w:t>
      </w:r>
    </w:p>
    <w:p w:rsidR="000C119D" w:rsidRDefault="000C119D" w:rsidP="000C119D">
      <w:pPr>
        <w:spacing w:after="0" w:line="240" w:lineRule="auto"/>
      </w:pPr>
      <w:r>
        <w:t xml:space="preserve">        this.from = from;</w:t>
      </w:r>
    </w:p>
    <w:p w:rsidR="000C119D" w:rsidRDefault="000C119D" w:rsidP="000C119D">
      <w:pPr>
        <w:spacing w:after="0" w:line="240" w:lineRule="auto"/>
      </w:pPr>
      <w:r>
        <w:t xml:space="preserve">        this.to = to;</w:t>
      </w:r>
    </w:p>
    <w:p w:rsidR="000C119D" w:rsidRDefault="000C119D" w:rsidP="000C119D">
      <w:pPr>
        <w:spacing w:after="0" w:line="240" w:lineRule="auto"/>
      </w:pPr>
      <w:r>
        <w:t xml:space="preserve">        this.type1 = type1;</w:t>
      </w:r>
    </w:p>
    <w:p w:rsidR="000C119D" w:rsidRDefault="000C119D" w:rsidP="000C119D">
      <w:pPr>
        <w:spacing w:after="0" w:line="240" w:lineRule="auto"/>
      </w:pPr>
      <w:r>
        <w:t xml:space="preserve">        this.type2 = type2;</w:t>
      </w:r>
    </w:p>
    <w:p w:rsidR="000C119D" w:rsidRDefault="000C119D" w:rsidP="000C119D">
      <w:pPr>
        <w:spacing w:after="0" w:line="240" w:lineRule="auto"/>
      </w:pPr>
      <w:r>
        <w:t xml:space="preserve">        this.input = input;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double convert() {</w:t>
      </w:r>
    </w:p>
    <w:p w:rsidR="000C119D" w:rsidRDefault="000C119D" w:rsidP="000C119D">
      <w:pPr>
        <w:spacing w:after="0" w:line="240" w:lineRule="auto"/>
      </w:pPr>
      <w:r>
        <w:t xml:space="preserve">        if (type1 == type2) {</w:t>
      </w:r>
    </w:p>
    <w:p w:rsidR="000C119D" w:rsidRDefault="000C119D" w:rsidP="000C119D">
      <w:pPr>
        <w:spacing w:after="0" w:line="240" w:lineRule="auto"/>
      </w:pPr>
      <w:r>
        <w:t xml:space="preserve">            if (type1 == 0) {</w:t>
      </w:r>
    </w:p>
    <w:p w:rsidR="000C119D" w:rsidRDefault="000C119D" w:rsidP="000C119D">
      <w:pPr>
        <w:spacing w:after="0" w:line="240" w:lineRule="auto"/>
      </w:pPr>
      <w:r>
        <w:t xml:space="preserve">                output = convertImperial(from, to);</w:t>
      </w:r>
    </w:p>
    <w:p w:rsidR="000C119D" w:rsidRDefault="000C119D" w:rsidP="000C119D">
      <w:pPr>
        <w:spacing w:after="0" w:line="240" w:lineRule="auto"/>
      </w:pPr>
      <w:r>
        <w:t xml:space="preserve">            } else {</w:t>
      </w:r>
    </w:p>
    <w:p w:rsidR="000C119D" w:rsidRDefault="000C119D" w:rsidP="000C119D">
      <w:pPr>
        <w:spacing w:after="0" w:line="240" w:lineRule="auto"/>
      </w:pPr>
      <w:r>
        <w:t xml:space="preserve">                output = convertUS(from, to);</w:t>
      </w:r>
    </w:p>
    <w:p w:rsidR="000C119D" w:rsidRDefault="000C119D" w:rsidP="000C119D">
      <w:pPr>
        <w:spacing w:after="0" w:line="240" w:lineRule="auto"/>
      </w:pPr>
      <w:r>
        <w:t xml:space="preserve">            }</w:t>
      </w:r>
    </w:p>
    <w:p w:rsidR="000C119D" w:rsidRDefault="000C119D" w:rsidP="000C119D">
      <w:pPr>
        <w:spacing w:after="0" w:line="240" w:lineRule="auto"/>
      </w:pPr>
      <w:r>
        <w:t xml:space="preserve">        } else if (type1 == 0 &amp;&amp; type2 == 1) {</w:t>
      </w:r>
    </w:p>
    <w:p w:rsidR="000C119D" w:rsidRDefault="000C119D" w:rsidP="000C119D">
      <w:pPr>
        <w:spacing w:after="0" w:line="240" w:lineRule="auto"/>
      </w:pPr>
      <w:r>
        <w:t xml:space="preserve">            input = imperialToUS(convertImperial(from, 0));</w:t>
      </w:r>
    </w:p>
    <w:p w:rsidR="000C119D" w:rsidRDefault="000C119D" w:rsidP="000C119D">
      <w:pPr>
        <w:spacing w:after="0" w:line="240" w:lineRule="auto"/>
      </w:pPr>
      <w:r>
        <w:t xml:space="preserve">            output = convertUS(0, to, input);</w:t>
      </w:r>
    </w:p>
    <w:p w:rsidR="000C119D" w:rsidRDefault="000C119D" w:rsidP="000C119D">
      <w:pPr>
        <w:spacing w:after="0" w:line="240" w:lineRule="auto"/>
      </w:pPr>
      <w:r>
        <w:t xml:space="preserve">        } else {</w:t>
      </w:r>
    </w:p>
    <w:p w:rsidR="000C119D" w:rsidRDefault="000C119D" w:rsidP="000C119D">
      <w:pPr>
        <w:spacing w:after="0" w:line="240" w:lineRule="auto"/>
      </w:pPr>
      <w:r>
        <w:t xml:space="preserve">            input = USToImperial(convertUS(from, 0));</w:t>
      </w:r>
    </w:p>
    <w:p w:rsidR="000C119D" w:rsidRDefault="000C119D" w:rsidP="000C119D">
      <w:pPr>
        <w:spacing w:after="0" w:line="240" w:lineRule="auto"/>
      </w:pPr>
      <w:r>
        <w:t xml:space="preserve">            output = convertImperial(0, to, input);</w:t>
      </w:r>
    </w:p>
    <w:p w:rsidR="000C119D" w:rsidRDefault="000C119D" w:rsidP="000C119D">
      <w:pPr>
        <w:spacing w:after="0" w:line="240" w:lineRule="auto"/>
      </w:pPr>
      <w:r>
        <w:t xml:space="preserve">        }</w:t>
      </w:r>
    </w:p>
    <w:p w:rsidR="000C119D" w:rsidRDefault="000C119D" w:rsidP="000C119D">
      <w:pPr>
        <w:spacing w:after="0" w:line="240" w:lineRule="auto"/>
      </w:pPr>
      <w:r>
        <w:t xml:space="preserve">        return output;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double convertImperial(int from, int to) {</w:t>
      </w:r>
    </w:p>
    <w:p w:rsidR="000C119D" w:rsidRDefault="000C119D" w:rsidP="000C119D">
      <w:pPr>
        <w:spacing w:after="0" w:line="240" w:lineRule="auto"/>
      </w:pPr>
      <w:r>
        <w:t xml:space="preserve">        return (Math.pow(10, units[0][from]) / Math.pow(10, units[0][to])) * input;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double convertUS(int from, int to) {</w:t>
      </w:r>
    </w:p>
    <w:p w:rsidR="000C119D" w:rsidRDefault="000C119D" w:rsidP="000C119D">
      <w:pPr>
        <w:spacing w:after="0" w:line="240" w:lineRule="auto"/>
      </w:pPr>
      <w:r>
        <w:t xml:space="preserve">        return (units[1][from] / units[1][to]) * input;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double convertImperial(int from, int to, double input) {</w:t>
      </w:r>
    </w:p>
    <w:p w:rsidR="000C119D" w:rsidRDefault="000C119D" w:rsidP="000C119D">
      <w:pPr>
        <w:spacing w:after="0" w:line="240" w:lineRule="auto"/>
      </w:pPr>
      <w:r>
        <w:t xml:space="preserve">        double output;</w:t>
      </w:r>
    </w:p>
    <w:p w:rsidR="000C119D" w:rsidRDefault="000C119D" w:rsidP="000C119D">
      <w:pPr>
        <w:spacing w:after="0" w:line="240" w:lineRule="auto"/>
      </w:pPr>
      <w:r>
        <w:t xml:space="preserve">        if (from &lt; to) {</w:t>
      </w:r>
    </w:p>
    <w:p w:rsidR="000C119D" w:rsidRDefault="000C119D" w:rsidP="000C119D">
      <w:pPr>
        <w:spacing w:after="0" w:line="240" w:lineRule="auto"/>
      </w:pPr>
      <w:r>
        <w:t xml:space="preserve">            output = (Math.pow(10, units[0][from]) / Math.pow(10, units[0][to])) * input;</w:t>
      </w:r>
    </w:p>
    <w:p w:rsidR="000C119D" w:rsidRDefault="000C119D" w:rsidP="000C119D">
      <w:pPr>
        <w:spacing w:after="0" w:line="240" w:lineRule="auto"/>
      </w:pPr>
      <w:r>
        <w:t xml:space="preserve">        } else {</w:t>
      </w:r>
    </w:p>
    <w:p w:rsidR="000C119D" w:rsidRDefault="000C119D" w:rsidP="000C119D">
      <w:pPr>
        <w:spacing w:after="0" w:line="240" w:lineRule="auto"/>
      </w:pPr>
      <w:r>
        <w:t xml:space="preserve">            output = (Math.pow(10, units[0][to]) / Math.pow(10, units[0][from])) * input;</w:t>
      </w:r>
    </w:p>
    <w:p w:rsidR="000C119D" w:rsidRDefault="000C119D" w:rsidP="000C119D">
      <w:pPr>
        <w:spacing w:after="0" w:line="240" w:lineRule="auto"/>
      </w:pPr>
      <w:r>
        <w:t xml:space="preserve">        }</w:t>
      </w:r>
    </w:p>
    <w:p w:rsidR="000C119D" w:rsidRDefault="000C119D" w:rsidP="000C119D">
      <w:pPr>
        <w:spacing w:after="0" w:line="240" w:lineRule="auto"/>
      </w:pPr>
      <w:r>
        <w:t xml:space="preserve">        return output;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double convertUS(int from, int to, double input) {</w:t>
      </w:r>
    </w:p>
    <w:p w:rsidR="000C119D" w:rsidRDefault="000C119D" w:rsidP="000C119D">
      <w:pPr>
        <w:spacing w:after="0" w:line="240" w:lineRule="auto"/>
      </w:pPr>
      <w:r>
        <w:t xml:space="preserve">        double output;</w:t>
      </w:r>
    </w:p>
    <w:p w:rsidR="000C119D" w:rsidRDefault="000C119D" w:rsidP="000C119D">
      <w:pPr>
        <w:spacing w:after="0" w:line="240" w:lineRule="auto"/>
      </w:pPr>
      <w:r>
        <w:t xml:space="preserve">        if (from &lt; to) {</w:t>
      </w:r>
    </w:p>
    <w:p w:rsidR="000C119D" w:rsidRDefault="000C119D" w:rsidP="000C119D">
      <w:pPr>
        <w:spacing w:after="0" w:line="240" w:lineRule="auto"/>
      </w:pPr>
      <w:r>
        <w:t xml:space="preserve">            output = (units[1][from] / units[1][to]) * input;</w:t>
      </w:r>
    </w:p>
    <w:p w:rsidR="000C119D" w:rsidRDefault="000C119D" w:rsidP="000C119D">
      <w:pPr>
        <w:spacing w:after="0" w:line="240" w:lineRule="auto"/>
      </w:pPr>
      <w:r>
        <w:t xml:space="preserve">        } else {</w:t>
      </w:r>
    </w:p>
    <w:p w:rsidR="000C119D" w:rsidRDefault="000C119D" w:rsidP="000C119D">
      <w:pPr>
        <w:spacing w:after="0" w:line="240" w:lineRule="auto"/>
      </w:pPr>
      <w:r>
        <w:t xml:space="preserve">            output = (units[1][to] / units[1][from]) * input;</w:t>
      </w:r>
    </w:p>
    <w:p w:rsidR="000C119D" w:rsidRDefault="000C119D" w:rsidP="000C119D">
      <w:pPr>
        <w:spacing w:after="0" w:line="240" w:lineRule="auto"/>
      </w:pPr>
      <w:r>
        <w:t xml:space="preserve">        }</w:t>
      </w:r>
    </w:p>
    <w:p w:rsidR="000C119D" w:rsidRDefault="000C119D" w:rsidP="000C119D">
      <w:pPr>
        <w:spacing w:after="0" w:line="240" w:lineRule="auto"/>
      </w:pPr>
      <w:r>
        <w:t xml:space="preserve">        return output;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private double imperialToUS(double input) {</w:t>
      </w:r>
    </w:p>
    <w:p w:rsidR="000C119D" w:rsidRDefault="000C119D" w:rsidP="000C119D">
      <w:pPr>
        <w:spacing w:after="0" w:line="240" w:lineRule="auto"/>
      </w:pPr>
      <w:r>
        <w:t xml:space="preserve">        return (1550.00 * input);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private double USToImperial(double input) {</w:t>
      </w:r>
    </w:p>
    <w:p w:rsidR="000C119D" w:rsidRDefault="000C119D" w:rsidP="000C119D">
      <w:pPr>
        <w:spacing w:after="0" w:line="240" w:lineRule="auto"/>
      </w:pPr>
      <w:r>
        <w:t xml:space="preserve">        return (6.4516 * (Math.pow(10, -4)) * input);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  <w:r>
        <w:t>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pStyle w:val="Heading2"/>
        <w:spacing w:line="240" w:lineRule="auto"/>
      </w:pPr>
      <w:bookmarkStart w:id="3" w:name="_Toc469072621"/>
      <w:r>
        <w:t>DataTransferRate.java</w:t>
      </w:r>
      <w:bookmarkEnd w:id="3"/>
    </w:p>
    <w:p w:rsidR="000C119D" w:rsidRDefault="000C119D" w:rsidP="000C119D">
      <w:pPr>
        <w:spacing w:after="0" w:line="240" w:lineRule="auto"/>
      </w:pPr>
      <w:r>
        <w:t>package converter.converters;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>/**</w:t>
      </w:r>
    </w:p>
    <w:p w:rsidR="000C119D" w:rsidRDefault="000C119D" w:rsidP="000C119D">
      <w:pPr>
        <w:spacing w:after="0" w:line="240" w:lineRule="auto"/>
      </w:pPr>
      <w:r>
        <w:t xml:space="preserve"> *</w:t>
      </w:r>
    </w:p>
    <w:p w:rsidR="000C119D" w:rsidRDefault="000C119D" w:rsidP="000C119D">
      <w:pPr>
        <w:spacing w:after="0" w:line="240" w:lineRule="auto"/>
      </w:pPr>
      <w:r>
        <w:t xml:space="preserve"> * d = new DataTransferRate(3, 2, 1, 0, 1); d.convert();</w:t>
      </w:r>
    </w:p>
    <w:p w:rsidR="000C119D" w:rsidRDefault="000C119D" w:rsidP="000C119D">
      <w:pPr>
        <w:spacing w:after="0" w:line="240" w:lineRule="auto"/>
      </w:pPr>
      <w:r>
        <w:t xml:space="preserve"> */</w:t>
      </w:r>
    </w:p>
    <w:p w:rsidR="000C119D" w:rsidRDefault="000C119D" w:rsidP="000C119D">
      <w:pPr>
        <w:spacing w:after="0" w:line="240" w:lineRule="auto"/>
      </w:pPr>
      <w:r>
        <w:t>public class DataTransferRate {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/**</w:t>
      </w:r>
    </w:p>
    <w:p w:rsidR="000C119D" w:rsidRDefault="000C119D" w:rsidP="000C119D">
      <w:pPr>
        <w:spacing w:after="0" w:line="240" w:lineRule="auto"/>
      </w:pPr>
      <w:r>
        <w:t xml:space="preserve">     * "Bit per second", "Kilobit per second", "Megabit per second", "Gigabit</w:t>
      </w:r>
    </w:p>
    <w:p w:rsidR="000C119D" w:rsidRDefault="000C119D" w:rsidP="000C119D">
      <w:pPr>
        <w:spacing w:after="0" w:line="240" w:lineRule="auto"/>
      </w:pPr>
      <w:r>
        <w:t xml:space="preserve">     * per second", "Terabit per second", "Byte per second", "Kilobyte per</w:t>
      </w:r>
    </w:p>
    <w:p w:rsidR="000C119D" w:rsidRDefault="000C119D" w:rsidP="000C119D">
      <w:pPr>
        <w:spacing w:after="0" w:line="240" w:lineRule="auto"/>
      </w:pPr>
      <w:r>
        <w:t xml:space="preserve">     * second", "Megabyte per second", "Gigabyte per second", "Terabyte per</w:t>
      </w:r>
    </w:p>
    <w:p w:rsidR="000C119D" w:rsidRDefault="000C119D" w:rsidP="000C119D">
      <w:pPr>
        <w:spacing w:after="0" w:line="240" w:lineRule="auto"/>
      </w:pPr>
      <w:r>
        <w:t xml:space="preserve">     * second"</w:t>
      </w:r>
    </w:p>
    <w:p w:rsidR="000C119D" w:rsidRDefault="000C119D" w:rsidP="000C119D">
      <w:pPr>
        <w:spacing w:after="0" w:line="240" w:lineRule="auto"/>
      </w:pPr>
      <w:r>
        <w:t xml:space="preserve">     */</w:t>
      </w:r>
    </w:p>
    <w:p w:rsidR="000C119D" w:rsidRDefault="000C119D" w:rsidP="000C119D">
      <w:pPr>
        <w:spacing w:after="0" w:line="240" w:lineRule="auto"/>
      </w:pPr>
      <w:r>
        <w:t xml:space="preserve">    private int from, to, type1, type2;</w:t>
      </w:r>
    </w:p>
    <w:p w:rsidR="000C119D" w:rsidRDefault="000C119D" w:rsidP="000C119D">
      <w:pPr>
        <w:spacing w:after="0" w:line="240" w:lineRule="auto"/>
      </w:pPr>
      <w:r>
        <w:t xml:space="preserve">    private final double units[][] = {</w:t>
      </w:r>
    </w:p>
    <w:p w:rsidR="000C119D" w:rsidRDefault="000C119D" w:rsidP="000C119D">
      <w:pPr>
        <w:spacing w:after="0" w:line="240" w:lineRule="auto"/>
      </w:pPr>
      <w:r>
        <w:t xml:space="preserve">        {0, 3, 6, 9, 12},</w:t>
      </w:r>
    </w:p>
    <w:p w:rsidR="000C119D" w:rsidRDefault="000C119D" w:rsidP="000C119D">
      <w:pPr>
        <w:spacing w:after="0" w:line="240" w:lineRule="auto"/>
      </w:pPr>
      <w:r>
        <w:t xml:space="preserve">        {0, 3, 6, 9, 12}</w:t>
      </w:r>
    </w:p>
    <w:p w:rsidR="000C119D" w:rsidRDefault="000C119D" w:rsidP="000C119D">
      <w:pPr>
        <w:spacing w:after="0" w:line="240" w:lineRule="auto"/>
      </w:pPr>
      <w:r>
        <w:t xml:space="preserve">    };</w:t>
      </w:r>
    </w:p>
    <w:p w:rsidR="000C119D" w:rsidRDefault="000C119D" w:rsidP="000C119D">
      <w:pPr>
        <w:spacing w:after="0" w:line="240" w:lineRule="auto"/>
      </w:pPr>
      <w:r>
        <w:t xml:space="preserve">    private double input, output;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DataTransferRate(int from, int to, int type1, int type2, double input) {</w:t>
      </w:r>
    </w:p>
    <w:p w:rsidR="000C119D" w:rsidRDefault="000C119D" w:rsidP="000C119D">
      <w:pPr>
        <w:spacing w:after="0" w:line="240" w:lineRule="auto"/>
      </w:pPr>
      <w:r>
        <w:t xml:space="preserve">        this.from = from;</w:t>
      </w:r>
    </w:p>
    <w:p w:rsidR="000C119D" w:rsidRDefault="000C119D" w:rsidP="000C119D">
      <w:pPr>
        <w:spacing w:after="0" w:line="240" w:lineRule="auto"/>
      </w:pPr>
      <w:r>
        <w:t xml:space="preserve">        this.to = to;</w:t>
      </w:r>
    </w:p>
    <w:p w:rsidR="000C119D" w:rsidRDefault="000C119D" w:rsidP="000C119D">
      <w:pPr>
        <w:spacing w:after="0" w:line="240" w:lineRule="auto"/>
      </w:pPr>
      <w:r>
        <w:t xml:space="preserve">        this.type1 = type1;</w:t>
      </w:r>
    </w:p>
    <w:p w:rsidR="000C119D" w:rsidRDefault="000C119D" w:rsidP="000C119D">
      <w:pPr>
        <w:spacing w:after="0" w:line="240" w:lineRule="auto"/>
      </w:pPr>
      <w:r>
        <w:t xml:space="preserve">        this.type2 = type2;</w:t>
      </w:r>
    </w:p>
    <w:p w:rsidR="000C119D" w:rsidRDefault="000C119D" w:rsidP="000C119D">
      <w:pPr>
        <w:spacing w:after="0" w:line="240" w:lineRule="auto"/>
      </w:pPr>
      <w:r>
        <w:t xml:space="preserve">        this.input = input;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double convert() {</w:t>
      </w:r>
    </w:p>
    <w:p w:rsidR="000C119D" w:rsidRDefault="000C119D" w:rsidP="000C119D">
      <w:pPr>
        <w:spacing w:after="0" w:line="240" w:lineRule="auto"/>
      </w:pPr>
      <w:r>
        <w:t xml:space="preserve">        if (type1 == type2) {</w:t>
      </w:r>
    </w:p>
    <w:p w:rsidR="000C119D" w:rsidRDefault="000C119D" w:rsidP="000C119D">
      <w:pPr>
        <w:spacing w:after="0" w:line="240" w:lineRule="auto"/>
      </w:pPr>
      <w:r>
        <w:t xml:space="preserve">            if (type1 == 0) {</w:t>
      </w:r>
    </w:p>
    <w:p w:rsidR="000C119D" w:rsidRDefault="000C119D" w:rsidP="000C119D">
      <w:pPr>
        <w:spacing w:after="0" w:line="240" w:lineRule="auto"/>
      </w:pPr>
      <w:r>
        <w:t xml:space="preserve">                output = convertBits(from, to);</w:t>
      </w:r>
    </w:p>
    <w:p w:rsidR="000C119D" w:rsidRDefault="000C119D" w:rsidP="000C119D">
      <w:pPr>
        <w:spacing w:after="0" w:line="240" w:lineRule="auto"/>
      </w:pPr>
      <w:r>
        <w:t xml:space="preserve">            } else {</w:t>
      </w:r>
    </w:p>
    <w:p w:rsidR="000C119D" w:rsidRDefault="000C119D" w:rsidP="000C119D">
      <w:pPr>
        <w:spacing w:after="0" w:line="240" w:lineRule="auto"/>
      </w:pPr>
      <w:r>
        <w:t xml:space="preserve">                output = convertBytes(from, to);</w:t>
      </w:r>
    </w:p>
    <w:p w:rsidR="000C119D" w:rsidRDefault="000C119D" w:rsidP="000C119D">
      <w:pPr>
        <w:spacing w:after="0" w:line="240" w:lineRule="auto"/>
      </w:pPr>
      <w:r>
        <w:t xml:space="preserve">            }</w:t>
      </w:r>
    </w:p>
    <w:p w:rsidR="000C119D" w:rsidRDefault="000C119D" w:rsidP="000C119D">
      <w:pPr>
        <w:spacing w:after="0" w:line="240" w:lineRule="auto"/>
      </w:pPr>
      <w:r>
        <w:t xml:space="preserve">        } else if (type1 == 0 &amp;&amp; type2 == 1) {</w:t>
      </w:r>
    </w:p>
    <w:p w:rsidR="000C119D" w:rsidRDefault="000C119D" w:rsidP="000C119D">
      <w:pPr>
        <w:spacing w:after="0" w:line="240" w:lineRule="auto"/>
      </w:pPr>
      <w:r>
        <w:t xml:space="preserve">            input = bitsToBytes(convertBits(from, 0));</w:t>
      </w:r>
    </w:p>
    <w:p w:rsidR="000C119D" w:rsidRDefault="000C119D" w:rsidP="000C119D">
      <w:pPr>
        <w:spacing w:after="0" w:line="240" w:lineRule="auto"/>
      </w:pPr>
      <w:r>
        <w:t xml:space="preserve">            output = convertBytes(0, to, input);</w:t>
      </w:r>
    </w:p>
    <w:p w:rsidR="000C119D" w:rsidRDefault="000C119D" w:rsidP="000C119D">
      <w:pPr>
        <w:spacing w:after="0" w:line="240" w:lineRule="auto"/>
      </w:pPr>
      <w:r>
        <w:t xml:space="preserve">        } else {</w:t>
      </w:r>
    </w:p>
    <w:p w:rsidR="000C119D" w:rsidRDefault="000C119D" w:rsidP="000C119D">
      <w:pPr>
        <w:spacing w:after="0" w:line="240" w:lineRule="auto"/>
      </w:pPr>
      <w:r>
        <w:t xml:space="preserve">            input = bytesToBits(convertBytes(from, 0));</w:t>
      </w:r>
    </w:p>
    <w:p w:rsidR="000C119D" w:rsidRDefault="000C119D" w:rsidP="000C119D">
      <w:pPr>
        <w:spacing w:after="0" w:line="240" w:lineRule="auto"/>
      </w:pPr>
      <w:r>
        <w:t xml:space="preserve">            output = convertBits(0, to, input);</w:t>
      </w:r>
    </w:p>
    <w:p w:rsidR="000C119D" w:rsidRDefault="000C119D" w:rsidP="000C119D">
      <w:pPr>
        <w:spacing w:after="0" w:line="240" w:lineRule="auto"/>
      </w:pPr>
      <w:r>
        <w:t xml:space="preserve">        }</w:t>
      </w:r>
    </w:p>
    <w:p w:rsidR="000C119D" w:rsidRDefault="000C119D" w:rsidP="000C119D">
      <w:pPr>
        <w:spacing w:after="0" w:line="240" w:lineRule="auto"/>
      </w:pPr>
      <w:r>
        <w:t xml:space="preserve">        return output;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double convertBits(int from, int to) {</w:t>
      </w:r>
    </w:p>
    <w:p w:rsidR="000C119D" w:rsidRDefault="000C119D" w:rsidP="000C119D">
      <w:pPr>
        <w:spacing w:after="0" w:line="240" w:lineRule="auto"/>
      </w:pPr>
      <w:r>
        <w:t xml:space="preserve">        return (Math.pow(10, units[0][from]) / Math.pow(10, units[0][to])) * input;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double convertBytes(int from, int to) {</w:t>
      </w:r>
    </w:p>
    <w:p w:rsidR="000C119D" w:rsidRDefault="000C119D" w:rsidP="000C119D">
      <w:pPr>
        <w:spacing w:after="0" w:line="240" w:lineRule="auto"/>
      </w:pPr>
      <w:r>
        <w:t xml:space="preserve">        return (Math.pow(10, units[1][from]) / Math.pow(10, units[1][to])) * input;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double convertBits(int from, int to, double input) {</w:t>
      </w:r>
    </w:p>
    <w:p w:rsidR="000C119D" w:rsidRDefault="000C119D" w:rsidP="000C119D">
      <w:pPr>
        <w:spacing w:after="0" w:line="240" w:lineRule="auto"/>
      </w:pPr>
      <w:r>
        <w:lastRenderedPageBreak/>
        <w:t xml:space="preserve">        double output;</w:t>
      </w:r>
    </w:p>
    <w:p w:rsidR="000C119D" w:rsidRDefault="000C119D" w:rsidP="000C119D">
      <w:pPr>
        <w:spacing w:after="0" w:line="240" w:lineRule="auto"/>
      </w:pPr>
      <w:r>
        <w:t xml:space="preserve">        if (from &lt; to) {</w:t>
      </w:r>
    </w:p>
    <w:p w:rsidR="000C119D" w:rsidRDefault="000C119D" w:rsidP="000C119D">
      <w:pPr>
        <w:spacing w:after="0" w:line="240" w:lineRule="auto"/>
      </w:pPr>
      <w:r>
        <w:t xml:space="preserve">            output = (Math.pow(10, units[0][from]) / Math.pow(10, units[0][to])) * input;</w:t>
      </w:r>
    </w:p>
    <w:p w:rsidR="000C119D" w:rsidRDefault="000C119D" w:rsidP="000C119D">
      <w:pPr>
        <w:spacing w:after="0" w:line="240" w:lineRule="auto"/>
      </w:pPr>
      <w:r>
        <w:t xml:space="preserve">        } else {</w:t>
      </w:r>
    </w:p>
    <w:p w:rsidR="000C119D" w:rsidRDefault="000C119D" w:rsidP="000C119D">
      <w:pPr>
        <w:spacing w:after="0" w:line="240" w:lineRule="auto"/>
      </w:pPr>
      <w:r>
        <w:t xml:space="preserve">            output = (Math.pow(10, units[0][to]) / Math.pow(10, units[0][from])) * input;</w:t>
      </w:r>
    </w:p>
    <w:p w:rsidR="000C119D" w:rsidRDefault="000C119D" w:rsidP="000C119D">
      <w:pPr>
        <w:spacing w:after="0" w:line="240" w:lineRule="auto"/>
      </w:pPr>
      <w:r>
        <w:t xml:space="preserve">        }</w:t>
      </w:r>
    </w:p>
    <w:p w:rsidR="000C119D" w:rsidRDefault="000C119D" w:rsidP="000C119D">
      <w:pPr>
        <w:spacing w:after="0" w:line="240" w:lineRule="auto"/>
      </w:pPr>
      <w:r>
        <w:t xml:space="preserve">        return output;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double convertBytes(int from, int to, double input) {</w:t>
      </w:r>
    </w:p>
    <w:p w:rsidR="000C119D" w:rsidRDefault="000C119D" w:rsidP="000C119D">
      <w:pPr>
        <w:spacing w:after="0" w:line="240" w:lineRule="auto"/>
      </w:pPr>
      <w:r>
        <w:t xml:space="preserve">        double output;</w:t>
      </w:r>
    </w:p>
    <w:p w:rsidR="000C119D" w:rsidRDefault="000C119D" w:rsidP="000C119D">
      <w:pPr>
        <w:spacing w:after="0" w:line="240" w:lineRule="auto"/>
      </w:pPr>
      <w:r>
        <w:t xml:space="preserve">        if (from &lt; to) {</w:t>
      </w:r>
    </w:p>
    <w:p w:rsidR="000C119D" w:rsidRDefault="000C119D" w:rsidP="000C119D">
      <w:pPr>
        <w:spacing w:after="0" w:line="240" w:lineRule="auto"/>
      </w:pPr>
      <w:r>
        <w:t xml:space="preserve">            output = (Math.pow(10, units[1][from]) / Math.pow(10, units[1][to])) * input;</w:t>
      </w:r>
    </w:p>
    <w:p w:rsidR="000C119D" w:rsidRDefault="000C119D" w:rsidP="000C119D">
      <w:pPr>
        <w:spacing w:after="0" w:line="240" w:lineRule="auto"/>
      </w:pPr>
      <w:r>
        <w:t xml:space="preserve">        } else {</w:t>
      </w:r>
    </w:p>
    <w:p w:rsidR="000C119D" w:rsidRDefault="000C119D" w:rsidP="000C119D">
      <w:pPr>
        <w:spacing w:after="0" w:line="240" w:lineRule="auto"/>
      </w:pPr>
      <w:r>
        <w:t xml:space="preserve">            output = (Math.pow(10, units[1][to]) / Math.pow(10, units[1][from])) * input;</w:t>
      </w:r>
    </w:p>
    <w:p w:rsidR="000C119D" w:rsidRDefault="000C119D" w:rsidP="000C119D">
      <w:pPr>
        <w:spacing w:after="0" w:line="240" w:lineRule="auto"/>
      </w:pPr>
      <w:r>
        <w:t xml:space="preserve">        }</w:t>
      </w:r>
    </w:p>
    <w:p w:rsidR="000C119D" w:rsidRDefault="000C119D" w:rsidP="000C119D">
      <w:pPr>
        <w:spacing w:after="0" w:line="240" w:lineRule="auto"/>
      </w:pPr>
      <w:r>
        <w:t xml:space="preserve">        return output;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private double bitsToBytes(double input) {</w:t>
      </w:r>
    </w:p>
    <w:p w:rsidR="000C119D" w:rsidRDefault="000C119D" w:rsidP="000C119D">
      <w:pPr>
        <w:spacing w:after="0" w:line="240" w:lineRule="auto"/>
      </w:pPr>
      <w:r>
        <w:t xml:space="preserve">        return 0.125 * input;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private double bytesToBits(double input) {</w:t>
      </w:r>
    </w:p>
    <w:p w:rsidR="000C119D" w:rsidRDefault="000C119D" w:rsidP="000C119D">
      <w:pPr>
        <w:spacing w:after="0" w:line="240" w:lineRule="auto"/>
      </w:pPr>
      <w:r>
        <w:t xml:space="preserve">        return 8 * input;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  <w:r>
        <w:t>}</w:t>
      </w:r>
    </w:p>
    <w:p w:rsidR="000C119D" w:rsidRDefault="000C119D" w:rsidP="000C119D">
      <w:pPr>
        <w:pStyle w:val="Heading2"/>
        <w:spacing w:line="240" w:lineRule="auto"/>
      </w:pPr>
      <w:bookmarkStart w:id="4" w:name="_Toc469072622"/>
      <w:r w:rsidRPr="000C119D">
        <w:t>DigitalStorage.java</w:t>
      </w:r>
      <w:bookmarkEnd w:id="4"/>
    </w:p>
    <w:p w:rsidR="000C119D" w:rsidRDefault="000C119D" w:rsidP="000C119D">
      <w:pPr>
        <w:spacing w:after="0" w:line="240" w:lineRule="auto"/>
      </w:pPr>
      <w:r>
        <w:t>package converter.converters;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>/**</w:t>
      </w:r>
    </w:p>
    <w:p w:rsidR="000C119D" w:rsidRDefault="000C119D" w:rsidP="000C119D">
      <w:pPr>
        <w:spacing w:after="0" w:line="240" w:lineRule="auto"/>
      </w:pPr>
      <w:r>
        <w:t xml:space="preserve"> *</w:t>
      </w:r>
    </w:p>
    <w:p w:rsidR="000C119D" w:rsidRDefault="000C119D" w:rsidP="000C119D">
      <w:pPr>
        <w:spacing w:after="0" w:line="240" w:lineRule="auto"/>
      </w:pPr>
      <w:r>
        <w:t xml:space="preserve"> * convert d = new DigitalStorage(3, 2, 0, 1, 1); d.convert();</w:t>
      </w:r>
    </w:p>
    <w:p w:rsidR="000C119D" w:rsidRDefault="000C119D" w:rsidP="000C119D">
      <w:pPr>
        <w:spacing w:after="0" w:line="240" w:lineRule="auto"/>
      </w:pPr>
      <w:r>
        <w:t xml:space="preserve"> */</w:t>
      </w:r>
    </w:p>
    <w:p w:rsidR="000C119D" w:rsidRDefault="000C119D" w:rsidP="000C119D">
      <w:pPr>
        <w:spacing w:after="0" w:line="240" w:lineRule="auto"/>
      </w:pPr>
      <w:r>
        <w:t>public class DigitalStorage {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/**</w:t>
      </w:r>
    </w:p>
    <w:p w:rsidR="000C119D" w:rsidRDefault="000C119D" w:rsidP="000C119D">
      <w:pPr>
        <w:spacing w:after="0" w:line="240" w:lineRule="auto"/>
      </w:pPr>
      <w:r>
        <w:t xml:space="preserve">     * "Bit", "Kilobit", "Megabit", "Gigabit", "Terabit", "Petabit", "Byte",</w:t>
      </w:r>
    </w:p>
    <w:p w:rsidR="000C119D" w:rsidRDefault="000C119D" w:rsidP="000C119D">
      <w:pPr>
        <w:spacing w:after="0" w:line="240" w:lineRule="auto"/>
      </w:pPr>
      <w:r>
        <w:t xml:space="preserve">     * "Kilobyte", "Megabyte", "Gigabyte", "Terabyte", "Petabyte"</w:t>
      </w:r>
    </w:p>
    <w:p w:rsidR="000C119D" w:rsidRDefault="000C119D" w:rsidP="000C119D">
      <w:pPr>
        <w:spacing w:after="0" w:line="240" w:lineRule="auto"/>
      </w:pPr>
      <w:r>
        <w:t xml:space="preserve">     */</w:t>
      </w:r>
    </w:p>
    <w:p w:rsidR="000C119D" w:rsidRDefault="000C119D" w:rsidP="000C119D">
      <w:pPr>
        <w:spacing w:after="0" w:line="240" w:lineRule="auto"/>
      </w:pPr>
      <w:r>
        <w:t xml:space="preserve">    private int from, to, type1, type2;</w:t>
      </w:r>
    </w:p>
    <w:p w:rsidR="000C119D" w:rsidRDefault="000C119D" w:rsidP="000C119D">
      <w:pPr>
        <w:spacing w:after="0" w:line="240" w:lineRule="auto"/>
      </w:pPr>
      <w:r>
        <w:t xml:space="preserve">    private final double units[][] = {</w:t>
      </w:r>
    </w:p>
    <w:p w:rsidR="000C119D" w:rsidRDefault="000C119D" w:rsidP="000C119D">
      <w:pPr>
        <w:spacing w:after="0" w:line="240" w:lineRule="auto"/>
      </w:pPr>
      <w:r>
        <w:t xml:space="preserve">        {0, 3, 6, 9, 12, 15},</w:t>
      </w:r>
    </w:p>
    <w:p w:rsidR="000C119D" w:rsidRDefault="000C119D" w:rsidP="000C119D">
      <w:pPr>
        <w:spacing w:after="0" w:line="240" w:lineRule="auto"/>
      </w:pPr>
      <w:r>
        <w:t xml:space="preserve">        {0, 3, 6, 9, 12, 15}</w:t>
      </w:r>
    </w:p>
    <w:p w:rsidR="000C119D" w:rsidRDefault="000C119D" w:rsidP="000C119D">
      <w:pPr>
        <w:spacing w:after="0" w:line="240" w:lineRule="auto"/>
      </w:pPr>
      <w:r>
        <w:t xml:space="preserve">    };</w:t>
      </w:r>
    </w:p>
    <w:p w:rsidR="000C119D" w:rsidRDefault="000C119D" w:rsidP="000C119D">
      <w:pPr>
        <w:spacing w:after="0" w:line="240" w:lineRule="auto"/>
      </w:pPr>
      <w:r>
        <w:t xml:space="preserve">    private double input, output;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DigitalStorage(int from, int to, int type1, int type2, double input) {</w:t>
      </w:r>
    </w:p>
    <w:p w:rsidR="000C119D" w:rsidRDefault="000C119D" w:rsidP="000C119D">
      <w:pPr>
        <w:spacing w:after="0" w:line="240" w:lineRule="auto"/>
      </w:pPr>
      <w:r>
        <w:t xml:space="preserve">        this.from = from;</w:t>
      </w:r>
    </w:p>
    <w:p w:rsidR="000C119D" w:rsidRDefault="000C119D" w:rsidP="000C119D">
      <w:pPr>
        <w:spacing w:after="0" w:line="240" w:lineRule="auto"/>
      </w:pPr>
      <w:r>
        <w:t xml:space="preserve">        this.to = to;</w:t>
      </w:r>
    </w:p>
    <w:p w:rsidR="000C119D" w:rsidRDefault="000C119D" w:rsidP="000C119D">
      <w:pPr>
        <w:spacing w:after="0" w:line="240" w:lineRule="auto"/>
      </w:pPr>
      <w:r>
        <w:t xml:space="preserve">        this.type1 = type1;</w:t>
      </w:r>
    </w:p>
    <w:p w:rsidR="000C119D" w:rsidRDefault="000C119D" w:rsidP="000C119D">
      <w:pPr>
        <w:spacing w:after="0" w:line="240" w:lineRule="auto"/>
      </w:pPr>
      <w:r>
        <w:t xml:space="preserve">        this.type2 = type2;</w:t>
      </w:r>
    </w:p>
    <w:p w:rsidR="000C119D" w:rsidRDefault="000C119D" w:rsidP="000C119D">
      <w:pPr>
        <w:spacing w:after="0" w:line="240" w:lineRule="auto"/>
      </w:pPr>
      <w:r>
        <w:t xml:space="preserve">        this.input = input;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double convert() {</w:t>
      </w:r>
    </w:p>
    <w:p w:rsidR="000C119D" w:rsidRDefault="000C119D" w:rsidP="000C119D">
      <w:pPr>
        <w:spacing w:after="0" w:line="240" w:lineRule="auto"/>
      </w:pPr>
      <w:r>
        <w:t xml:space="preserve">        if (type1 == type2) {</w:t>
      </w:r>
    </w:p>
    <w:p w:rsidR="000C119D" w:rsidRDefault="000C119D" w:rsidP="000C119D">
      <w:pPr>
        <w:spacing w:after="0" w:line="240" w:lineRule="auto"/>
      </w:pPr>
      <w:r>
        <w:t xml:space="preserve">            if (type1 == 0) {</w:t>
      </w:r>
    </w:p>
    <w:p w:rsidR="000C119D" w:rsidRDefault="000C119D" w:rsidP="000C119D">
      <w:pPr>
        <w:spacing w:after="0" w:line="240" w:lineRule="auto"/>
      </w:pPr>
      <w:r>
        <w:t xml:space="preserve">                output = convertBits(from, to);</w:t>
      </w:r>
    </w:p>
    <w:p w:rsidR="000C119D" w:rsidRDefault="000C119D" w:rsidP="000C119D">
      <w:pPr>
        <w:spacing w:after="0" w:line="240" w:lineRule="auto"/>
      </w:pPr>
      <w:r>
        <w:t xml:space="preserve">            } else {</w:t>
      </w:r>
    </w:p>
    <w:p w:rsidR="000C119D" w:rsidRDefault="000C119D" w:rsidP="000C119D">
      <w:pPr>
        <w:spacing w:after="0" w:line="240" w:lineRule="auto"/>
      </w:pPr>
      <w:r>
        <w:t xml:space="preserve">                output = convertBytes(from, to);</w:t>
      </w:r>
    </w:p>
    <w:p w:rsidR="000C119D" w:rsidRDefault="000C119D" w:rsidP="000C119D">
      <w:pPr>
        <w:spacing w:after="0" w:line="240" w:lineRule="auto"/>
      </w:pPr>
      <w:r>
        <w:t xml:space="preserve">            }</w:t>
      </w:r>
    </w:p>
    <w:p w:rsidR="000C119D" w:rsidRDefault="000C119D" w:rsidP="000C119D">
      <w:pPr>
        <w:spacing w:after="0" w:line="240" w:lineRule="auto"/>
      </w:pPr>
      <w:r>
        <w:t xml:space="preserve">        } else if (type1 == 0 &amp;&amp; type2 == 1) {</w:t>
      </w:r>
    </w:p>
    <w:p w:rsidR="000C119D" w:rsidRDefault="000C119D" w:rsidP="000C119D">
      <w:pPr>
        <w:spacing w:after="0" w:line="240" w:lineRule="auto"/>
      </w:pPr>
      <w:r>
        <w:t xml:space="preserve">            input = bitsToBytes(convertBits(from, 0));</w:t>
      </w:r>
    </w:p>
    <w:p w:rsidR="000C119D" w:rsidRDefault="000C119D" w:rsidP="000C119D">
      <w:pPr>
        <w:spacing w:after="0" w:line="240" w:lineRule="auto"/>
      </w:pPr>
      <w:r>
        <w:t xml:space="preserve">            output = convertBytes(0, to, input);</w:t>
      </w:r>
    </w:p>
    <w:p w:rsidR="000C119D" w:rsidRDefault="000C119D" w:rsidP="000C119D">
      <w:pPr>
        <w:spacing w:after="0" w:line="240" w:lineRule="auto"/>
      </w:pPr>
      <w:r>
        <w:t xml:space="preserve">        } else {</w:t>
      </w:r>
    </w:p>
    <w:p w:rsidR="000C119D" w:rsidRDefault="000C119D" w:rsidP="000C119D">
      <w:pPr>
        <w:spacing w:after="0" w:line="240" w:lineRule="auto"/>
      </w:pPr>
      <w:r>
        <w:t xml:space="preserve">            input = bytesToBits(convertBytes(from, 0));</w:t>
      </w:r>
    </w:p>
    <w:p w:rsidR="000C119D" w:rsidRDefault="000C119D" w:rsidP="000C119D">
      <w:pPr>
        <w:spacing w:after="0" w:line="240" w:lineRule="auto"/>
      </w:pPr>
      <w:r>
        <w:t xml:space="preserve">            output = convertBits(0, to, input);</w:t>
      </w:r>
    </w:p>
    <w:p w:rsidR="000C119D" w:rsidRDefault="000C119D" w:rsidP="000C119D">
      <w:pPr>
        <w:spacing w:after="0" w:line="240" w:lineRule="auto"/>
      </w:pPr>
      <w:r>
        <w:t xml:space="preserve">        }</w:t>
      </w:r>
    </w:p>
    <w:p w:rsidR="000C119D" w:rsidRDefault="000C119D" w:rsidP="000C119D">
      <w:pPr>
        <w:spacing w:after="0" w:line="240" w:lineRule="auto"/>
      </w:pPr>
      <w:r>
        <w:t xml:space="preserve">        return output;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double convertBits(int from, int to) {</w:t>
      </w:r>
    </w:p>
    <w:p w:rsidR="000C119D" w:rsidRDefault="000C119D" w:rsidP="000C119D">
      <w:pPr>
        <w:spacing w:after="0" w:line="240" w:lineRule="auto"/>
      </w:pPr>
      <w:r>
        <w:t xml:space="preserve">        return (Math.pow(10, units[0][from]) / Math.pow(10, units[0][to])) * input;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double convertBytes(int from, int to) {</w:t>
      </w:r>
    </w:p>
    <w:p w:rsidR="000C119D" w:rsidRDefault="000C119D" w:rsidP="000C119D">
      <w:pPr>
        <w:spacing w:after="0" w:line="240" w:lineRule="auto"/>
      </w:pPr>
      <w:r>
        <w:t xml:space="preserve">        return (Math.pow(10, units[1][from]) / Math.pow(10, units[1][to])) * input;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double convertBits(int from, int to, double input) {</w:t>
      </w:r>
    </w:p>
    <w:p w:rsidR="000C119D" w:rsidRDefault="000C119D" w:rsidP="000C119D">
      <w:pPr>
        <w:spacing w:after="0" w:line="240" w:lineRule="auto"/>
      </w:pPr>
      <w:r>
        <w:t xml:space="preserve">        double output;</w:t>
      </w:r>
    </w:p>
    <w:p w:rsidR="000C119D" w:rsidRDefault="000C119D" w:rsidP="000C119D">
      <w:pPr>
        <w:spacing w:after="0" w:line="240" w:lineRule="auto"/>
      </w:pPr>
      <w:r>
        <w:t xml:space="preserve">        if (from &lt; to) {</w:t>
      </w:r>
    </w:p>
    <w:p w:rsidR="000C119D" w:rsidRDefault="000C119D" w:rsidP="000C119D">
      <w:pPr>
        <w:spacing w:after="0" w:line="240" w:lineRule="auto"/>
      </w:pPr>
      <w:r>
        <w:t xml:space="preserve">            output = (Math.pow(10, units[0][from]) / Math.pow(10, units[0][to])) * input;</w:t>
      </w:r>
    </w:p>
    <w:p w:rsidR="000C119D" w:rsidRDefault="000C119D" w:rsidP="000C119D">
      <w:pPr>
        <w:spacing w:after="0" w:line="240" w:lineRule="auto"/>
      </w:pPr>
      <w:r>
        <w:t xml:space="preserve">        } else {</w:t>
      </w:r>
    </w:p>
    <w:p w:rsidR="000C119D" w:rsidRDefault="000C119D" w:rsidP="000C119D">
      <w:pPr>
        <w:spacing w:after="0" w:line="240" w:lineRule="auto"/>
      </w:pPr>
      <w:r>
        <w:t xml:space="preserve">            output = (Math.pow(10, units[0][to]) / Math.pow(10, units[0][from])) * input;</w:t>
      </w:r>
    </w:p>
    <w:p w:rsidR="000C119D" w:rsidRDefault="000C119D" w:rsidP="000C119D">
      <w:pPr>
        <w:spacing w:after="0" w:line="240" w:lineRule="auto"/>
      </w:pPr>
      <w:r>
        <w:t xml:space="preserve">        }</w:t>
      </w:r>
    </w:p>
    <w:p w:rsidR="000C119D" w:rsidRDefault="000C119D" w:rsidP="000C119D">
      <w:pPr>
        <w:spacing w:after="0" w:line="240" w:lineRule="auto"/>
      </w:pPr>
      <w:r>
        <w:t xml:space="preserve">        return output;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double convertBytes(int from, int to, double input) {</w:t>
      </w:r>
    </w:p>
    <w:p w:rsidR="000C119D" w:rsidRDefault="000C119D" w:rsidP="000C119D">
      <w:pPr>
        <w:spacing w:after="0" w:line="240" w:lineRule="auto"/>
      </w:pPr>
      <w:r>
        <w:t xml:space="preserve">        double output;</w:t>
      </w:r>
    </w:p>
    <w:p w:rsidR="000C119D" w:rsidRDefault="000C119D" w:rsidP="000C119D">
      <w:pPr>
        <w:spacing w:after="0" w:line="240" w:lineRule="auto"/>
      </w:pPr>
      <w:r>
        <w:t xml:space="preserve">        if (from &lt; to) {</w:t>
      </w:r>
    </w:p>
    <w:p w:rsidR="000C119D" w:rsidRDefault="000C119D" w:rsidP="000C119D">
      <w:pPr>
        <w:spacing w:after="0" w:line="240" w:lineRule="auto"/>
      </w:pPr>
      <w:r>
        <w:t xml:space="preserve">            output = (Math.pow(10, units[1][from]) / Math.pow(10, units[1][to])) * input;</w:t>
      </w:r>
    </w:p>
    <w:p w:rsidR="000C119D" w:rsidRDefault="000C119D" w:rsidP="000C119D">
      <w:pPr>
        <w:spacing w:after="0" w:line="240" w:lineRule="auto"/>
      </w:pPr>
      <w:r>
        <w:lastRenderedPageBreak/>
        <w:t xml:space="preserve">        } else {</w:t>
      </w:r>
    </w:p>
    <w:p w:rsidR="000C119D" w:rsidRDefault="000C119D" w:rsidP="000C119D">
      <w:pPr>
        <w:spacing w:after="0" w:line="240" w:lineRule="auto"/>
      </w:pPr>
      <w:r>
        <w:t xml:space="preserve">            output = (Math.pow(10, units[1][to]) / Math.pow(10, units[1][from])) * input;</w:t>
      </w:r>
    </w:p>
    <w:p w:rsidR="000C119D" w:rsidRDefault="000C119D" w:rsidP="000C119D">
      <w:pPr>
        <w:spacing w:after="0" w:line="240" w:lineRule="auto"/>
      </w:pPr>
      <w:r>
        <w:t xml:space="preserve">        }</w:t>
      </w:r>
    </w:p>
    <w:p w:rsidR="000C119D" w:rsidRDefault="000C119D" w:rsidP="000C119D">
      <w:pPr>
        <w:spacing w:after="0" w:line="240" w:lineRule="auto"/>
      </w:pPr>
      <w:r>
        <w:t xml:space="preserve">        return output;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private double bitsToBytes(double input) {</w:t>
      </w:r>
    </w:p>
    <w:p w:rsidR="000C119D" w:rsidRDefault="000C119D" w:rsidP="000C119D">
      <w:pPr>
        <w:spacing w:after="0" w:line="240" w:lineRule="auto"/>
      </w:pPr>
      <w:r>
        <w:t xml:space="preserve">        return ((Math.pow(2, -3)) * input);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private double bytesToBits(double input) {</w:t>
      </w:r>
    </w:p>
    <w:p w:rsidR="000C119D" w:rsidRDefault="000C119D" w:rsidP="000C119D">
      <w:pPr>
        <w:spacing w:after="0" w:line="240" w:lineRule="auto"/>
      </w:pPr>
      <w:r>
        <w:t xml:space="preserve">        return ((Math.pow(2, 3)) * input);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Pr="000C119D" w:rsidRDefault="000C119D" w:rsidP="000C119D">
      <w:pPr>
        <w:spacing w:after="0" w:line="240" w:lineRule="auto"/>
      </w:pPr>
      <w:r>
        <w:t>}</w:t>
      </w:r>
    </w:p>
    <w:p w:rsidR="000C119D" w:rsidRDefault="000C119D" w:rsidP="000C119D">
      <w:pPr>
        <w:pStyle w:val="Heading2"/>
        <w:spacing w:line="240" w:lineRule="auto"/>
      </w:pPr>
      <w:bookmarkStart w:id="5" w:name="_Toc469072623"/>
      <w:r w:rsidRPr="000C119D">
        <w:t>Frequency.java</w:t>
      </w:r>
      <w:bookmarkEnd w:id="5"/>
    </w:p>
    <w:p w:rsidR="000C119D" w:rsidRDefault="000C119D" w:rsidP="000C119D">
      <w:pPr>
        <w:spacing w:after="0" w:line="240" w:lineRule="auto"/>
      </w:pPr>
      <w:r>
        <w:t>package converter.converters;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>/**</w:t>
      </w:r>
    </w:p>
    <w:p w:rsidR="000C119D" w:rsidRDefault="000C119D" w:rsidP="000C119D">
      <w:pPr>
        <w:spacing w:after="0" w:line="240" w:lineRule="auto"/>
      </w:pPr>
      <w:r>
        <w:t xml:space="preserve"> *</w:t>
      </w:r>
    </w:p>
    <w:p w:rsidR="000C119D" w:rsidRDefault="000C119D" w:rsidP="000C119D">
      <w:pPr>
        <w:spacing w:after="0" w:line="240" w:lineRule="auto"/>
      </w:pPr>
      <w:r>
        <w:t xml:space="preserve"> * convert f = new Frequency(3, 0, 1); f.convert();</w:t>
      </w:r>
    </w:p>
    <w:p w:rsidR="000C119D" w:rsidRDefault="000C119D" w:rsidP="000C119D">
      <w:pPr>
        <w:spacing w:after="0" w:line="240" w:lineRule="auto"/>
      </w:pPr>
      <w:r>
        <w:t xml:space="preserve"> */</w:t>
      </w:r>
    </w:p>
    <w:p w:rsidR="000C119D" w:rsidRDefault="000C119D" w:rsidP="000C119D">
      <w:pPr>
        <w:spacing w:after="0" w:line="240" w:lineRule="auto"/>
      </w:pPr>
      <w:r>
        <w:t>public class Frequency {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/**</w:t>
      </w:r>
    </w:p>
    <w:p w:rsidR="000C119D" w:rsidRDefault="000C119D" w:rsidP="000C119D">
      <w:pPr>
        <w:spacing w:after="0" w:line="240" w:lineRule="auto"/>
      </w:pPr>
      <w:r>
        <w:t xml:space="preserve">     * "Hertz", "Kilohertz", "Megahertz", "Gigahertz"</w:t>
      </w:r>
    </w:p>
    <w:p w:rsidR="000C119D" w:rsidRDefault="000C119D" w:rsidP="000C119D">
      <w:pPr>
        <w:spacing w:after="0" w:line="240" w:lineRule="auto"/>
      </w:pPr>
      <w:r>
        <w:t xml:space="preserve">     */</w:t>
      </w:r>
    </w:p>
    <w:p w:rsidR="000C119D" w:rsidRDefault="000C119D" w:rsidP="000C119D">
      <w:pPr>
        <w:spacing w:after="0" w:line="240" w:lineRule="auto"/>
      </w:pPr>
      <w:r>
        <w:t xml:space="preserve">    private int from, to;</w:t>
      </w:r>
    </w:p>
    <w:p w:rsidR="000C119D" w:rsidRDefault="000C119D" w:rsidP="000C119D">
      <w:pPr>
        <w:spacing w:after="0" w:line="240" w:lineRule="auto"/>
      </w:pPr>
      <w:r>
        <w:t xml:space="preserve">    private final double units[] = {0, 3, 6, 9};</w:t>
      </w:r>
    </w:p>
    <w:p w:rsidR="000C119D" w:rsidRDefault="000C119D" w:rsidP="000C119D">
      <w:pPr>
        <w:spacing w:after="0" w:line="240" w:lineRule="auto"/>
      </w:pPr>
      <w:r>
        <w:t xml:space="preserve">    private double input, output;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Frequency(int from, int to, double input) {</w:t>
      </w:r>
    </w:p>
    <w:p w:rsidR="000C119D" w:rsidRDefault="000C119D" w:rsidP="000C119D">
      <w:pPr>
        <w:spacing w:after="0" w:line="240" w:lineRule="auto"/>
      </w:pPr>
      <w:r>
        <w:t xml:space="preserve">        this.from = from;</w:t>
      </w:r>
    </w:p>
    <w:p w:rsidR="000C119D" w:rsidRDefault="000C119D" w:rsidP="000C119D">
      <w:pPr>
        <w:spacing w:after="0" w:line="240" w:lineRule="auto"/>
      </w:pPr>
      <w:r>
        <w:t xml:space="preserve">        this.to = to;</w:t>
      </w:r>
    </w:p>
    <w:p w:rsidR="000C119D" w:rsidRDefault="000C119D" w:rsidP="000C119D">
      <w:pPr>
        <w:spacing w:after="0" w:line="240" w:lineRule="auto"/>
      </w:pPr>
      <w:r>
        <w:t xml:space="preserve">        this.input = input;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double convert() {</w:t>
      </w:r>
    </w:p>
    <w:p w:rsidR="000C119D" w:rsidRDefault="000C119D" w:rsidP="000C119D">
      <w:pPr>
        <w:spacing w:after="0" w:line="240" w:lineRule="auto"/>
      </w:pPr>
      <w:r>
        <w:t xml:space="preserve">        if (from &lt; to) {</w:t>
      </w:r>
    </w:p>
    <w:p w:rsidR="000C119D" w:rsidRDefault="000C119D" w:rsidP="000C119D">
      <w:pPr>
        <w:spacing w:after="0" w:line="240" w:lineRule="auto"/>
      </w:pPr>
      <w:r>
        <w:t xml:space="preserve">            output = (Math.pow(10, units[to]) / Math.pow(10, units[from])) * input;</w:t>
      </w:r>
    </w:p>
    <w:p w:rsidR="000C119D" w:rsidRDefault="000C119D" w:rsidP="000C119D">
      <w:pPr>
        <w:spacing w:after="0" w:line="240" w:lineRule="auto"/>
      </w:pPr>
      <w:r>
        <w:t xml:space="preserve">        } else {</w:t>
      </w:r>
    </w:p>
    <w:p w:rsidR="000C119D" w:rsidRDefault="000C119D" w:rsidP="000C119D">
      <w:pPr>
        <w:spacing w:after="0" w:line="240" w:lineRule="auto"/>
      </w:pPr>
      <w:r>
        <w:t xml:space="preserve">            output = (Math.pow(10, units[from]) / Math.pow(10, units[to])) * input;</w:t>
      </w:r>
    </w:p>
    <w:p w:rsidR="000C119D" w:rsidRDefault="000C119D" w:rsidP="000C119D">
      <w:pPr>
        <w:spacing w:after="0" w:line="240" w:lineRule="auto"/>
      </w:pPr>
      <w:r>
        <w:t xml:space="preserve">        }</w:t>
      </w:r>
    </w:p>
    <w:p w:rsidR="000C119D" w:rsidRDefault="000C119D" w:rsidP="000C119D">
      <w:pPr>
        <w:spacing w:after="0" w:line="240" w:lineRule="auto"/>
      </w:pPr>
      <w:r>
        <w:t xml:space="preserve">        return output;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Pr="000C119D" w:rsidRDefault="000C119D" w:rsidP="000C119D">
      <w:pPr>
        <w:spacing w:after="0" w:line="240" w:lineRule="auto"/>
      </w:pPr>
      <w:r>
        <w:t>}</w:t>
      </w:r>
    </w:p>
    <w:p w:rsidR="000C119D" w:rsidRDefault="000C119D" w:rsidP="000C119D">
      <w:pPr>
        <w:pStyle w:val="Heading2"/>
        <w:spacing w:line="240" w:lineRule="auto"/>
      </w:pPr>
      <w:bookmarkStart w:id="6" w:name="_Toc469072624"/>
      <w:r w:rsidRPr="000C119D">
        <w:lastRenderedPageBreak/>
        <w:t>Length.java</w:t>
      </w:r>
      <w:bookmarkEnd w:id="6"/>
    </w:p>
    <w:p w:rsidR="000C119D" w:rsidRDefault="000C119D" w:rsidP="000C119D">
      <w:pPr>
        <w:spacing w:after="0" w:line="240" w:lineRule="auto"/>
      </w:pPr>
      <w:r>
        <w:t>package converter.converters;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>/**</w:t>
      </w:r>
    </w:p>
    <w:p w:rsidR="000C119D" w:rsidRDefault="000C119D" w:rsidP="000C119D">
      <w:pPr>
        <w:spacing w:after="0" w:line="240" w:lineRule="auto"/>
      </w:pPr>
      <w:r>
        <w:t xml:space="preserve"> *</w:t>
      </w:r>
    </w:p>
    <w:p w:rsidR="000C119D" w:rsidRDefault="000C119D" w:rsidP="000C119D">
      <w:pPr>
        <w:spacing w:after="0" w:line="240" w:lineRule="auto"/>
      </w:pPr>
      <w:r>
        <w:t xml:space="preserve"> * convert l = new Length(4, 2, 0, 1, 1); l.convert();</w:t>
      </w:r>
    </w:p>
    <w:p w:rsidR="000C119D" w:rsidRDefault="000C119D" w:rsidP="000C119D">
      <w:pPr>
        <w:spacing w:after="0" w:line="240" w:lineRule="auto"/>
      </w:pPr>
      <w:r>
        <w:t xml:space="preserve"> */</w:t>
      </w:r>
    </w:p>
    <w:p w:rsidR="000C119D" w:rsidRDefault="000C119D" w:rsidP="000C119D">
      <w:pPr>
        <w:spacing w:after="0" w:line="240" w:lineRule="auto"/>
      </w:pPr>
      <w:r>
        <w:t>public class Length {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/**</w:t>
      </w:r>
    </w:p>
    <w:p w:rsidR="000C119D" w:rsidRDefault="000C119D" w:rsidP="000C119D">
      <w:pPr>
        <w:spacing w:after="0" w:line="240" w:lineRule="auto"/>
      </w:pPr>
      <w:r>
        <w:t xml:space="preserve">     * "nanometre", "Micrometre", "millimetre", "Centimetre", "Metre",</w:t>
      </w:r>
    </w:p>
    <w:p w:rsidR="000C119D" w:rsidRDefault="000C119D" w:rsidP="000C119D">
      <w:pPr>
        <w:spacing w:after="0" w:line="240" w:lineRule="auto"/>
      </w:pPr>
      <w:r>
        <w:t xml:space="preserve">     * "Kilometre", "Inch", "Foot", "Yard", "Mile"</w:t>
      </w:r>
    </w:p>
    <w:p w:rsidR="000C119D" w:rsidRDefault="000C119D" w:rsidP="000C119D">
      <w:pPr>
        <w:spacing w:after="0" w:line="240" w:lineRule="auto"/>
      </w:pPr>
      <w:r>
        <w:t xml:space="preserve">     */</w:t>
      </w:r>
    </w:p>
    <w:p w:rsidR="000C119D" w:rsidRDefault="000C119D" w:rsidP="000C119D">
      <w:pPr>
        <w:spacing w:after="0" w:line="240" w:lineRule="auto"/>
      </w:pPr>
      <w:r>
        <w:t xml:space="preserve">    private int from, to, type1, type2;</w:t>
      </w:r>
    </w:p>
    <w:p w:rsidR="000C119D" w:rsidRDefault="000C119D" w:rsidP="000C119D">
      <w:pPr>
        <w:spacing w:after="0" w:line="240" w:lineRule="auto"/>
      </w:pPr>
      <w:r>
        <w:t xml:space="preserve">    private final double units[][] = {</w:t>
      </w:r>
    </w:p>
    <w:p w:rsidR="000C119D" w:rsidRDefault="000C119D" w:rsidP="000C119D">
      <w:pPr>
        <w:spacing w:after="0" w:line="240" w:lineRule="auto"/>
      </w:pPr>
      <w:r>
        <w:t xml:space="preserve">        {0, 3, 6, 7, 9, 12},</w:t>
      </w:r>
    </w:p>
    <w:p w:rsidR="000C119D" w:rsidRDefault="000C119D" w:rsidP="000C119D">
      <w:pPr>
        <w:spacing w:after="0" w:line="240" w:lineRule="auto"/>
      </w:pPr>
      <w:r>
        <w:t xml:space="preserve">        {1, 12, 36, 63360}</w:t>
      </w:r>
    </w:p>
    <w:p w:rsidR="000C119D" w:rsidRDefault="000C119D" w:rsidP="000C119D">
      <w:pPr>
        <w:spacing w:after="0" w:line="240" w:lineRule="auto"/>
      </w:pPr>
      <w:r>
        <w:t xml:space="preserve">    };</w:t>
      </w:r>
    </w:p>
    <w:p w:rsidR="000C119D" w:rsidRDefault="000C119D" w:rsidP="000C119D">
      <w:pPr>
        <w:spacing w:after="0" w:line="240" w:lineRule="auto"/>
      </w:pPr>
      <w:r>
        <w:t xml:space="preserve">    private double input, output;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Length(int from, int to, int type1, int type2, double input) {</w:t>
      </w:r>
    </w:p>
    <w:p w:rsidR="000C119D" w:rsidRDefault="000C119D" w:rsidP="000C119D">
      <w:pPr>
        <w:spacing w:after="0" w:line="240" w:lineRule="auto"/>
      </w:pPr>
      <w:r>
        <w:t xml:space="preserve">        this.from = from;</w:t>
      </w:r>
    </w:p>
    <w:p w:rsidR="000C119D" w:rsidRDefault="000C119D" w:rsidP="000C119D">
      <w:pPr>
        <w:spacing w:after="0" w:line="240" w:lineRule="auto"/>
      </w:pPr>
      <w:r>
        <w:t xml:space="preserve">        this.to = to;</w:t>
      </w:r>
    </w:p>
    <w:p w:rsidR="000C119D" w:rsidRDefault="000C119D" w:rsidP="000C119D">
      <w:pPr>
        <w:spacing w:after="0" w:line="240" w:lineRule="auto"/>
      </w:pPr>
      <w:r>
        <w:t xml:space="preserve">        this.type1 = type1;</w:t>
      </w:r>
    </w:p>
    <w:p w:rsidR="000C119D" w:rsidRDefault="000C119D" w:rsidP="000C119D">
      <w:pPr>
        <w:spacing w:after="0" w:line="240" w:lineRule="auto"/>
      </w:pPr>
      <w:r>
        <w:t xml:space="preserve">        this.type2 = type2;</w:t>
      </w:r>
    </w:p>
    <w:p w:rsidR="000C119D" w:rsidRDefault="000C119D" w:rsidP="000C119D">
      <w:pPr>
        <w:spacing w:after="0" w:line="240" w:lineRule="auto"/>
      </w:pPr>
      <w:r>
        <w:t xml:space="preserve">        this.input = input;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double convert() {</w:t>
      </w:r>
    </w:p>
    <w:p w:rsidR="000C119D" w:rsidRDefault="000C119D" w:rsidP="000C119D">
      <w:pPr>
        <w:spacing w:after="0" w:line="240" w:lineRule="auto"/>
      </w:pPr>
      <w:r>
        <w:t xml:space="preserve">        if (type1 == type2) {</w:t>
      </w:r>
    </w:p>
    <w:p w:rsidR="000C119D" w:rsidRDefault="000C119D" w:rsidP="000C119D">
      <w:pPr>
        <w:spacing w:after="0" w:line="240" w:lineRule="auto"/>
      </w:pPr>
      <w:r>
        <w:t xml:space="preserve">            if (type1 == 0) {</w:t>
      </w:r>
    </w:p>
    <w:p w:rsidR="000C119D" w:rsidRDefault="000C119D" w:rsidP="000C119D">
      <w:pPr>
        <w:spacing w:after="0" w:line="240" w:lineRule="auto"/>
      </w:pPr>
      <w:r>
        <w:t xml:space="preserve">                output = convertImperial(from, to);</w:t>
      </w:r>
    </w:p>
    <w:p w:rsidR="000C119D" w:rsidRDefault="000C119D" w:rsidP="000C119D">
      <w:pPr>
        <w:spacing w:after="0" w:line="240" w:lineRule="auto"/>
      </w:pPr>
      <w:r>
        <w:t xml:space="preserve">            } else {</w:t>
      </w:r>
    </w:p>
    <w:p w:rsidR="000C119D" w:rsidRDefault="000C119D" w:rsidP="000C119D">
      <w:pPr>
        <w:spacing w:after="0" w:line="240" w:lineRule="auto"/>
      </w:pPr>
      <w:r>
        <w:t xml:space="preserve">                output = convertUS(from, to);</w:t>
      </w:r>
    </w:p>
    <w:p w:rsidR="000C119D" w:rsidRDefault="000C119D" w:rsidP="000C119D">
      <w:pPr>
        <w:spacing w:after="0" w:line="240" w:lineRule="auto"/>
      </w:pPr>
      <w:r>
        <w:t xml:space="preserve">            }</w:t>
      </w:r>
    </w:p>
    <w:p w:rsidR="000C119D" w:rsidRDefault="000C119D" w:rsidP="000C119D">
      <w:pPr>
        <w:spacing w:after="0" w:line="240" w:lineRule="auto"/>
      </w:pPr>
      <w:r>
        <w:t xml:space="preserve">        } else if (type1 == 0 &amp;&amp; type2 == 1) {</w:t>
      </w:r>
    </w:p>
    <w:p w:rsidR="000C119D" w:rsidRDefault="000C119D" w:rsidP="000C119D">
      <w:pPr>
        <w:spacing w:after="0" w:line="240" w:lineRule="auto"/>
      </w:pPr>
      <w:r>
        <w:t xml:space="preserve">            input = imperialToUS(convertImperial(from, 3));</w:t>
      </w:r>
    </w:p>
    <w:p w:rsidR="000C119D" w:rsidRDefault="000C119D" w:rsidP="000C119D">
      <w:pPr>
        <w:spacing w:after="0" w:line="240" w:lineRule="auto"/>
      </w:pPr>
      <w:r>
        <w:t xml:space="preserve">            output = convertUS(0, to, input);</w:t>
      </w:r>
    </w:p>
    <w:p w:rsidR="000C119D" w:rsidRDefault="000C119D" w:rsidP="000C119D">
      <w:pPr>
        <w:spacing w:after="0" w:line="240" w:lineRule="auto"/>
      </w:pPr>
      <w:r>
        <w:t xml:space="preserve">        } else {</w:t>
      </w:r>
    </w:p>
    <w:p w:rsidR="000C119D" w:rsidRDefault="000C119D" w:rsidP="000C119D">
      <w:pPr>
        <w:spacing w:after="0" w:line="240" w:lineRule="auto"/>
      </w:pPr>
      <w:r>
        <w:t xml:space="preserve">            input = USToImperial(convertUS(from, 0));</w:t>
      </w:r>
    </w:p>
    <w:p w:rsidR="000C119D" w:rsidRDefault="000C119D" w:rsidP="000C119D">
      <w:pPr>
        <w:spacing w:after="0" w:line="240" w:lineRule="auto"/>
      </w:pPr>
      <w:r>
        <w:t xml:space="preserve">            output = convertImperial(0, to, input);</w:t>
      </w:r>
    </w:p>
    <w:p w:rsidR="000C119D" w:rsidRDefault="000C119D" w:rsidP="000C119D">
      <w:pPr>
        <w:spacing w:after="0" w:line="240" w:lineRule="auto"/>
      </w:pPr>
      <w:r>
        <w:t xml:space="preserve">        }</w:t>
      </w:r>
    </w:p>
    <w:p w:rsidR="000C119D" w:rsidRDefault="000C119D" w:rsidP="000C119D">
      <w:pPr>
        <w:spacing w:after="0" w:line="240" w:lineRule="auto"/>
      </w:pPr>
      <w:r>
        <w:t xml:space="preserve">        return output;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double convertImperial(int from, int to) {</w:t>
      </w:r>
    </w:p>
    <w:p w:rsidR="000C119D" w:rsidRDefault="000C119D" w:rsidP="000C119D">
      <w:pPr>
        <w:spacing w:after="0" w:line="240" w:lineRule="auto"/>
      </w:pPr>
      <w:r>
        <w:t xml:space="preserve">        return (Math.pow(10, units[0][from]) / Math.pow(10, units[0][to])) * input;</w:t>
      </w:r>
    </w:p>
    <w:p w:rsidR="000C119D" w:rsidRDefault="000C119D" w:rsidP="000C119D">
      <w:pPr>
        <w:spacing w:after="0" w:line="240" w:lineRule="auto"/>
      </w:pPr>
      <w:r>
        <w:lastRenderedPageBreak/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double convertUS(int from, int to) {</w:t>
      </w:r>
    </w:p>
    <w:p w:rsidR="000C119D" w:rsidRDefault="000C119D" w:rsidP="000C119D">
      <w:pPr>
        <w:spacing w:after="0" w:line="240" w:lineRule="auto"/>
      </w:pPr>
      <w:r>
        <w:t xml:space="preserve">        return (units[1][from] / units[1][to]) * input;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double convertImperial(int from, int to, double input) {</w:t>
      </w:r>
    </w:p>
    <w:p w:rsidR="000C119D" w:rsidRDefault="000C119D" w:rsidP="000C119D">
      <w:pPr>
        <w:spacing w:after="0" w:line="240" w:lineRule="auto"/>
      </w:pPr>
      <w:r>
        <w:t xml:space="preserve">        double output;</w:t>
      </w:r>
    </w:p>
    <w:p w:rsidR="000C119D" w:rsidRDefault="000C119D" w:rsidP="000C119D">
      <w:pPr>
        <w:spacing w:after="0" w:line="240" w:lineRule="auto"/>
      </w:pPr>
      <w:r>
        <w:t xml:space="preserve">        if (from &lt; to) {</w:t>
      </w:r>
    </w:p>
    <w:p w:rsidR="000C119D" w:rsidRDefault="000C119D" w:rsidP="000C119D">
      <w:pPr>
        <w:spacing w:after="0" w:line="240" w:lineRule="auto"/>
      </w:pPr>
      <w:r>
        <w:t xml:space="preserve">            output = (Math.pow(10, units[0][from]) / Math.pow(10, units[0][to])) * input;</w:t>
      </w:r>
    </w:p>
    <w:p w:rsidR="000C119D" w:rsidRDefault="000C119D" w:rsidP="000C119D">
      <w:pPr>
        <w:spacing w:after="0" w:line="240" w:lineRule="auto"/>
      </w:pPr>
      <w:r>
        <w:t xml:space="preserve">        } else {</w:t>
      </w:r>
    </w:p>
    <w:p w:rsidR="000C119D" w:rsidRDefault="000C119D" w:rsidP="000C119D">
      <w:pPr>
        <w:spacing w:after="0" w:line="240" w:lineRule="auto"/>
      </w:pPr>
      <w:r>
        <w:t xml:space="preserve">            output = (Math.pow(10, units[0][to]) / Math.pow(10, units[0][from])) * input;</w:t>
      </w:r>
    </w:p>
    <w:p w:rsidR="000C119D" w:rsidRDefault="000C119D" w:rsidP="000C119D">
      <w:pPr>
        <w:spacing w:after="0" w:line="240" w:lineRule="auto"/>
      </w:pPr>
      <w:r>
        <w:t xml:space="preserve">        }</w:t>
      </w:r>
    </w:p>
    <w:p w:rsidR="000C119D" w:rsidRDefault="000C119D" w:rsidP="000C119D">
      <w:pPr>
        <w:spacing w:after="0" w:line="240" w:lineRule="auto"/>
      </w:pPr>
      <w:r>
        <w:t xml:space="preserve">        return output;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double convertUS(int from, int to, double input) {</w:t>
      </w:r>
    </w:p>
    <w:p w:rsidR="000C119D" w:rsidRDefault="000C119D" w:rsidP="000C119D">
      <w:pPr>
        <w:spacing w:after="0" w:line="240" w:lineRule="auto"/>
      </w:pPr>
      <w:r>
        <w:t xml:space="preserve">        double output;</w:t>
      </w:r>
    </w:p>
    <w:p w:rsidR="000C119D" w:rsidRDefault="000C119D" w:rsidP="000C119D">
      <w:pPr>
        <w:spacing w:after="0" w:line="240" w:lineRule="auto"/>
      </w:pPr>
      <w:r>
        <w:t xml:space="preserve">        if (from &lt; to) {</w:t>
      </w:r>
    </w:p>
    <w:p w:rsidR="000C119D" w:rsidRDefault="000C119D" w:rsidP="000C119D">
      <w:pPr>
        <w:spacing w:after="0" w:line="240" w:lineRule="auto"/>
      </w:pPr>
      <w:r>
        <w:t xml:space="preserve">            output = (units[1][from] / units[1][to]) * input;</w:t>
      </w:r>
    </w:p>
    <w:p w:rsidR="000C119D" w:rsidRDefault="000C119D" w:rsidP="000C119D">
      <w:pPr>
        <w:spacing w:after="0" w:line="240" w:lineRule="auto"/>
      </w:pPr>
      <w:r>
        <w:t xml:space="preserve">        } else {</w:t>
      </w:r>
    </w:p>
    <w:p w:rsidR="000C119D" w:rsidRDefault="000C119D" w:rsidP="000C119D">
      <w:pPr>
        <w:spacing w:after="0" w:line="240" w:lineRule="auto"/>
      </w:pPr>
      <w:r>
        <w:t xml:space="preserve">            output = (units[1][to] / units[1][from]) * input;</w:t>
      </w:r>
    </w:p>
    <w:p w:rsidR="000C119D" w:rsidRDefault="000C119D" w:rsidP="000C119D">
      <w:pPr>
        <w:spacing w:after="0" w:line="240" w:lineRule="auto"/>
      </w:pPr>
      <w:r>
        <w:t xml:space="preserve">        }</w:t>
      </w:r>
    </w:p>
    <w:p w:rsidR="000C119D" w:rsidRDefault="000C119D" w:rsidP="000C119D">
      <w:pPr>
        <w:spacing w:after="0" w:line="240" w:lineRule="auto"/>
      </w:pPr>
      <w:r>
        <w:t xml:space="preserve">        return output;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private double imperialToUS(double input) {</w:t>
      </w:r>
    </w:p>
    <w:p w:rsidR="000C119D" w:rsidRDefault="000C119D" w:rsidP="000C119D">
      <w:pPr>
        <w:spacing w:after="0" w:line="240" w:lineRule="auto"/>
      </w:pPr>
      <w:r>
        <w:t xml:space="preserve">        return (3.93701 * Math.pow(10, -1) * input);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private double USToImperial(double input) {</w:t>
      </w:r>
    </w:p>
    <w:p w:rsidR="000C119D" w:rsidRDefault="000C119D" w:rsidP="000C119D">
      <w:pPr>
        <w:spacing w:after="0" w:line="240" w:lineRule="auto"/>
      </w:pPr>
      <w:r>
        <w:t xml:space="preserve">        return (25400000 * input);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Pr="000C119D" w:rsidRDefault="000C119D" w:rsidP="000C119D">
      <w:pPr>
        <w:spacing w:after="0" w:line="240" w:lineRule="auto"/>
      </w:pPr>
      <w:r>
        <w:t>}</w:t>
      </w:r>
    </w:p>
    <w:p w:rsidR="000C119D" w:rsidRDefault="000C119D" w:rsidP="000C119D">
      <w:pPr>
        <w:pStyle w:val="Heading2"/>
        <w:spacing w:line="240" w:lineRule="auto"/>
      </w:pPr>
      <w:bookmarkStart w:id="7" w:name="_Toc469072625"/>
      <w:r w:rsidRPr="000C119D">
        <w:t>Temperature.java</w:t>
      </w:r>
      <w:bookmarkEnd w:id="7"/>
    </w:p>
    <w:p w:rsidR="000C119D" w:rsidRDefault="000C119D" w:rsidP="000C119D">
      <w:pPr>
        <w:spacing w:after="0" w:line="240" w:lineRule="auto"/>
      </w:pPr>
      <w:r>
        <w:t>package converter.converters;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>/**</w:t>
      </w:r>
    </w:p>
    <w:p w:rsidR="000C119D" w:rsidRDefault="000C119D" w:rsidP="000C119D">
      <w:pPr>
        <w:spacing w:after="0" w:line="240" w:lineRule="auto"/>
      </w:pPr>
      <w:r>
        <w:t xml:space="preserve"> *</w:t>
      </w:r>
    </w:p>
    <w:p w:rsidR="000C119D" w:rsidRDefault="000C119D" w:rsidP="000C119D">
      <w:pPr>
        <w:spacing w:after="0" w:line="240" w:lineRule="auto"/>
      </w:pPr>
      <w:r>
        <w:t xml:space="preserve"> * convert t = new Temperature(2, 1, 256); t.convert();</w:t>
      </w:r>
    </w:p>
    <w:p w:rsidR="000C119D" w:rsidRDefault="000C119D" w:rsidP="000C119D">
      <w:pPr>
        <w:spacing w:after="0" w:line="240" w:lineRule="auto"/>
      </w:pPr>
      <w:r>
        <w:t xml:space="preserve"> */</w:t>
      </w:r>
    </w:p>
    <w:p w:rsidR="000C119D" w:rsidRDefault="000C119D" w:rsidP="000C119D">
      <w:pPr>
        <w:spacing w:after="0" w:line="240" w:lineRule="auto"/>
      </w:pPr>
      <w:r>
        <w:t>public class Temperature {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/**</w:t>
      </w:r>
    </w:p>
    <w:p w:rsidR="000C119D" w:rsidRDefault="000C119D" w:rsidP="000C119D">
      <w:pPr>
        <w:spacing w:after="0" w:line="240" w:lineRule="auto"/>
      </w:pPr>
      <w:r>
        <w:t xml:space="preserve">     * "Celsius", "Fahrenheit", "Kelvin"</w:t>
      </w:r>
    </w:p>
    <w:p w:rsidR="000C119D" w:rsidRDefault="000C119D" w:rsidP="000C119D">
      <w:pPr>
        <w:spacing w:after="0" w:line="240" w:lineRule="auto"/>
      </w:pPr>
      <w:r>
        <w:t xml:space="preserve">     */</w:t>
      </w:r>
    </w:p>
    <w:p w:rsidR="000C119D" w:rsidRDefault="000C119D" w:rsidP="000C119D">
      <w:pPr>
        <w:spacing w:after="0" w:line="240" w:lineRule="auto"/>
      </w:pPr>
      <w:r>
        <w:lastRenderedPageBreak/>
        <w:t xml:space="preserve">    private int from, to;</w:t>
      </w:r>
    </w:p>
    <w:p w:rsidR="000C119D" w:rsidRDefault="000C119D" w:rsidP="000C119D">
      <w:pPr>
        <w:spacing w:after="0" w:line="240" w:lineRule="auto"/>
      </w:pPr>
      <w:r>
        <w:t xml:space="preserve">    private double input, output;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Temperature(int from, int to, double input) {</w:t>
      </w:r>
    </w:p>
    <w:p w:rsidR="000C119D" w:rsidRDefault="000C119D" w:rsidP="000C119D">
      <w:pPr>
        <w:spacing w:after="0" w:line="240" w:lineRule="auto"/>
      </w:pPr>
      <w:r>
        <w:t xml:space="preserve">        this.from = from;</w:t>
      </w:r>
    </w:p>
    <w:p w:rsidR="000C119D" w:rsidRDefault="000C119D" w:rsidP="000C119D">
      <w:pPr>
        <w:spacing w:after="0" w:line="240" w:lineRule="auto"/>
      </w:pPr>
      <w:r>
        <w:t xml:space="preserve">        this.to = to;</w:t>
      </w:r>
    </w:p>
    <w:p w:rsidR="000C119D" w:rsidRDefault="000C119D" w:rsidP="000C119D">
      <w:pPr>
        <w:spacing w:after="0" w:line="240" w:lineRule="auto"/>
      </w:pPr>
      <w:r>
        <w:t xml:space="preserve">        this.input = input;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double convert() {</w:t>
      </w:r>
    </w:p>
    <w:p w:rsidR="000C119D" w:rsidRDefault="000C119D" w:rsidP="000C119D">
      <w:pPr>
        <w:spacing w:after="0" w:line="240" w:lineRule="auto"/>
      </w:pPr>
      <w:r>
        <w:t xml:space="preserve">        if (from == 0 &amp;&amp; to == 1) {</w:t>
      </w:r>
    </w:p>
    <w:p w:rsidR="000C119D" w:rsidRDefault="000C119D" w:rsidP="000C119D">
      <w:pPr>
        <w:spacing w:after="0" w:line="240" w:lineRule="auto"/>
      </w:pPr>
      <w:r>
        <w:t xml:space="preserve">            output = ((input * 9) / 5) + (32.00);</w:t>
      </w:r>
    </w:p>
    <w:p w:rsidR="000C119D" w:rsidRDefault="000C119D" w:rsidP="000C119D">
      <w:pPr>
        <w:spacing w:after="0" w:line="240" w:lineRule="auto"/>
      </w:pPr>
      <w:r>
        <w:t xml:space="preserve">        } else if (from == 0 &amp;&amp; to == 2) {</w:t>
      </w:r>
    </w:p>
    <w:p w:rsidR="000C119D" w:rsidRDefault="000C119D" w:rsidP="000C119D">
      <w:pPr>
        <w:spacing w:after="0" w:line="240" w:lineRule="auto"/>
      </w:pPr>
      <w:r>
        <w:t xml:space="preserve">            output = (input + 273.15);</w:t>
      </w:r>
    </w:p>
    <w:p w:rsidR="000C119D" w:rsidRDefault="000C119D" w:rsidP="000C119D">
      <w:pPr>
        <w:spacing w:after="0" w:line="240" w:lineRule="auto"/>
      </w:pPr>
      <w:r>
        <w:t xml:space="preserve">        } else if (from == 1 &amp;&amp; to == 0) {</w:t>
      </w:r>
    </w:p>
    <w:p w:rsidR="000C119D" w:rsidRDefault="000C119D" w:rsidP="000C119D">
      <w:pPr>
        <w:spacing w:after="0" w:line="240" w:lineRule="auto"/>
      </w:pPr>
      <w:r>
        <w:t xml:space="preserve">            output = ((input - 32.00) * 5) / (9);</w:t>
      </w:r>
    </w:p>
    <w:p w:rsidR="000C119D" w:rsidRDefault="000C119D" w:rsidP="000C119D">
      <w:pPr>
        <w:spacing w:after="0" w:line="240" w:lineRule="auto"/>
      </w:pPr>
      <w:r>
        <w:t xml:space="preserve">        } else if (from == 1 &amp;&amp; to == 2) {</w:t>
      </w:r>
    </w:p>
    <w:p w:rsidR="000C119D" w:rsidRDefault="000C119D" w:rsidP="000C119D">
      <w:pPr>
        <w:spacing w:after="0" w:line="240" w:lineRule="auto"/>
      </w:pPr>
      <w:r>
        <w:t xml:space="preserve">            input = ((input - 32.00) * 5) / (9);</w:t>
      </w:r>
    </w:p>
    <w:p w:rsidR="000C119D" w:rsidRDefault="000C119D" w:rsidP="000C119D">
      <w:pPr>
        <w:spacing w:after="0" w:line="240" w:lineRule="auto"/>
      </w:pPr>
      <w:r>
        <w:t xml:space="preserve">            output = (input + 273.15);</w:t>
      </w:r>
    </w:p>
    <w:p w:rsidR="000C119D" w:rsidRDefault="000C119D" w:rsidP="000C119D">
      <w:pPr>
        <w:spacing w:after="0" w:line="240" w:lineRule="auto"/>
      </w:pPr>
      <w:r>
        <w:t xml:space="preserve">        } else if (from == 2 &amp;&amp; to == 0) {</w:t>
      </w:r>
    </w:p>
    <w:p w:rsidR="000C119D" w:rsidRDefault="000C119D" w:rsidP="000C119D">
      <w:pPr>
        <w:spacing w:after="0" w:line="240" w:lineRule="auto"/>
      </w:pPr>
      <w:r>
        <w:t xml:space="preserve">            output = (input - 273.15);</w:t>
      </w:r>
    </w:p>
    <w:p w:rsidR="000C119D" w:rsidRDefault="000C119D" w:rsidP="000C119D">
      <w:pPr>
        <w:spacing w:after="0" w:line="240" w:lineRule="auto"/>
      </w:pPr>
      <w:r>
        <w:t xml:space="preserve">        } else if (from == 2 &amp;&amp; to == 1) {</w:t>
      </w:r>
    </w:p>
    <w:p w:rsidR="000C119D" w:rsidRDefault="000C119D" w:rsidP="000C119D">
      <w:pPr>
        <w:spacing w:after="0" w:line="240" w:lineRule="auto"/>
      </w:pPr>
      <w:r>
        <w:t xml:space="preserve">            input = (input - 273.15);</w:t>
      </w:r>
    </w:p>
    <w:p w:rsidR="000C119D" w:rsidRDefault="000C119D" w:rsidP="000C119D">
      <w:pPr>
        <w:spacing w:after="0" w:line="240" w:lineRule="auto"/>
      </w:pPr>
      <w:r>
        <w:t xml:space="preserve">            output = ((input * 9) / 5) + (32.00);</w:t>
      </w:r>
    </w:p>
    <w:p w:rsidR="000C119D" w:rsidRDefault="000C119D" w:rsidP="000C119D">
      <w:pPr>
        <w:spacing w:after="0" w:line="240" w:lineRule="auto"/>
      </w:pPr>
      <w:r>
        <w:t xml:space="preserve">        }</w:t>
      </w:r>
    </w:p>
    <w:p w:rsidR="000C119D" w:rsidRDefault="000C119D" w:rsidP="000C119D">
      <w:pPr>
        <w:spacing w:after="0" w:line="240" w:lineRule="auto"/>
      </w:pPr>
      <w:r>
        <w:t xml:space="preserve">        return output;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Pr="000C119D" w:rsidRDefault="000C119D" w:rsidP="000C119D">
      <w:pPr>
        <w:spacing w:after="0" w:line="240" w:lineRule="auto"/>
      </w:pPr>
      <w:r>
        <w:t>}</w:t>
      </w:r>
    </w:p>
    <w:p w:rsidR="000C119D" w:rsidRDefault="000C119D" w:rsidP="000C119D">
      <w:pPr>
        <w:pStyle w:val="Heading2"/>
        <w:spacing w:line="240" w:lineRule="auto"/>
      </w:pPr>
      <w:bookmarkStart w:id="8" w:name="_Toc469072626"/>
      <w:r w:rsidRPr="000C119D">
        <w:t>Volume.java</w:t>
      </w:r>
      <w:bookmarkEnd w:id="8"/>
    </w:p>
    <w:p w:rsidR="000C119D" w:rsidRDefault="000C119D" w:rsidP="000C119D">
      <w:pPr>
        <w:spacing w:after="0" w:line="240" w:lineRule="auto"/>
      </w:pPr>
      <w:r>
        <w:t>package converter.converters;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>/**</w:t>
      </w:r>
    </w:p>
    <w:p w:rsidR="000C119D" w:rsidRDefault="000C119D" w:rsidP="000C119D">
      <w:pPr>
        <w:spacing w:after="0" w:line="240" w:lineRule="auto"/>
      </w:pPr>
      <w:r>
        <w:t xml:space="preserve"> * v = new Volume(1, 0, 0, 1, 1); v.convert();</w:t>
      </w:r>
    </w:p>
    <w:p w:rsidR="000C119D" w:rsidRDefault="000C119D" w:rsidP="000C119D">
      <w:pPr>
        <w:spacing w:after="0" w:line="240" w:lineRule="auto"/>
      </w:pPr>
      <w:r>
        <w:t xml:space="preserve"> */</w:t>
      </w:r>
    </w:p>
    <w:p w:rsidR="000C119D" w:rsidRDefault="000C119D" w:rsidP="000C119D">
      <w:pPr>
        <w:spacing w:after="0" w:line="240" w:lineRule="auto"/>
      </w:pPr>
      <w:r>
        <w:t>public class Volume {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/**</w:t>
      </w:r>
    </w:p>
    <w:p w:rsidR="000C119D" w:rsidRDefault="000C119D" w:rsidP="000C119D">
      <w:pPr>
        <w:spacing w:after="0" w:line="240" w:lineRule="auto"/>
      </w:pPr>
      <w:r>
        <w:t xml:space="preserve">     * "Millilitre", "Litre", "Cubic metre", "Cubic inch", "Cubic foot"</w:t>
      </w:r>
    </w:p>
    <w:p w:rsidR="000C119D" w:rsidRDefault="000C119D" w:rsidP="000C119D">
      <w:pPr>
        <w:spacing w:after="0" w:line="240" w:lineRule="auto"/>
      </w:pPr>
      <w:r>
        <w:t xml:space="preserve">     */</w:t>
      </w:r>
    </w:p>
    <w:p w:rsidR="000C119D" w:rsidRDefault="000C119D" w:rsidP="000C119D">
      <w:pPr>
        <w:spacing w:after="0" w:line="240" w:lineRule="auto"/>
      </w:pPr>
      <w:r>
        <w:t xml:space="preserve">    private int from, to, type1, type2;</w:t>
      </w:r>
    </w:p>
    <w:p w:rsidR="000C119D" w:rsidRDefault="000C119D" w:rsidP="000C119D">
      <w:pPr>
        <w:spacing w:after="0" w:line="240" w:lineRule="auto"/>
      </w:pPr>
      <w:r>
        <w:t xml:space="preserve">    private final double units[][] = {</w:t>
      </w:r>
    </w:p>
    <w:p w:rsidR="000C119D" w:rsidRDefault="000C119D" w:rsidP="000C119D">
      <w:pPr>
        <w:spacing w:after="0" w:line="240" w:lineRule="auto"/>
      </w:pPr>
      <w:r>
        <w:t xml:space="preserve">        {0, 3, 6},</w:t>
      </w:r>
    </w:p>
    <w:p w:rsidR="000C119D" w:rsidRDefault="000C119D" w:rsidP="000C119D">
      <w:pPr>
        <w:spacing w:after="0" w:line="240" w:lineRule="auto"/>
      </w:pPr>
      <w:r>
        <w:t xml:space="preserve">        {1, 1728}</w:t>
      </w:r>
    </w:p>
    <w:p w:rsidR="000C119D" w:rsidRDefault="000C119D" w:rsidP="000C119D">
      <w:pPr>
        <w:spacing w:after="0" w:line="240" w:lineRule="auto"/>
      </w:pPr>
      <w:r>
        <w:t xml:space="preserve">    };</w:t>
      </w:r>
    </w:p>
    <w:p w:rsidR="000C119D" w:rsidRDefault="000C119D" w:rsidP="000C119D">
      <w:pPr>
        <w:spacing w:after="0" w:line="240" w:lineRule="auto"/>
      </w:pPr>
      <w:r>
        <w:t xml:space="preserve">    private double input, output;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lastRenderedPageBreak/>
        <w:t xml:space="preserve">    public Volume(int from, int to, int type1, int type2, double input) {</w:t>
      </w:r>
    </w:p>
    <w:p w:rsidR="000C119D" w:rsidRDefault="000C119D" w:rsidP="000C119D">
      <w:pPr>
        <w:spacing w:after="0" w:line="240" w:lineRule="auto"/>
      </w:pPr>
      <w:r>
        <w:t xml:space="preserve">        this.from = from;</w:t>
      </w:r>
    </w:p>
    <w:p w:rsidR="000C119D" w:rsidRDefault="000C119D" w:rsidP="000C119D">
      <w:pPr>
        <w:spacing w:after="0" w:line="240" w:lineRule="auto"/>
      </w:pPr>
      <w:r>
        <w:t xml:space="preserve">        this.to = to;</w:t>
      </w:r>
    </w:p>
    <w:p w:rsidR="000C119D" w:rsidRDefault="000C119D" w:rsidP="000C119D">
      <w:pPr>
        <w:spacing w:after="0" w:line="240" w:lineRule="auto"/>
      </w:pPr>
      <w:r>
        <w:t xml:space="preserve">        this.type1 = type1;</w:t>
      </w:r>
    </w:p>
    <w:p w:rsidR="000C119D" w:rsidRDefault="000C119D" w:rsidP="000C119D">
      <w:pPr>
        <w:spacing w:after="0" w:line="240" w:lineRule="auto"/>
      </w:pPr>
      <w:r>
        <w:t xml:space="preserve">        this.type2 = type2;</w:t>
      </w:r>
    </w:p>
    <w:p w:rsidR="000C119D" w:rsidRDefault="000C119D" w:rsidP="000C119D">
      <w:pPr>
        <w:spacing w:after="0" w:line="240" w:lineRule="auto"/>
      </w:pPr>
      <w:r>
        <w:t xml:space="preserve">        this.input = input;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double convert() {</w:t>
      </w:r>
    </w:p>
    <w:p w:rsidR="000C119D" w:rsidRDefault="000C119D" w:rsidP="000C119D">
      <w:pPr>
        <w:spacing w:after="0" w:line="240" w:lineRule="auto"/>
      </w:pPr>
      <w:r>
        <w:t xml:space="preserve">        if (type1 == type2) {</w:t>
      </w:r>
    </w:p>
    <w:p w:rsidR="000C119D" w:rsidRDefault="000C119D" w:rsidP="000C119D">
      <w:pPr>
        <w:spacing w:after="0" w:line="240" w:lineRule="auto"/>
      </w:pPr>
      <w:r>
        <w:t xml:space="preserve">            if (type1 == 0) {</w:t>
      </w:r>
    </w:p>
    <w:p w:rsidR="000C119D" w:rsidRDefault="000C119D" w:rsidP="000C119D">
      <w:pPr>
        <w:spacing w:after="0" w:line="240" w:lineRule="auto"/>
      </w:pPr>
      <w:r>
        <w:t xml:space="preserve">                output = convertImperial(from, to);</w:t>
      </w:r>
    </w:p>
    <w:p w:rsidR="000C119D" w:rsidRDefault="000C119D" w:rsidP="000C119D">
      <w:pPr>
        <w:spacing w:after="0" w:line="240" w:lineRule="auto"/>
      </w:pPr>
      <w:r>
        <w:t xml:space="preserve">            } else {</w:t>
      </w:r>
    </w:p>
    <w:p w:rsidR="000C119D" w:rsidRDefault="000C119D" w:rsidP="000C119D">
      <w:pPr>
        <w:spacing w:after="0" w:line="240" w:lineRule="auto"/>
      </w:pPr>
      <w:r>
        <w:t xml:space="preserve">                output = convertUS(from, to);</w:t>
      </w:r>
    </w:p>
    <w:p w:rsidR="000C119D" w:rsidRDefault="000C119D" w:rsidP="000C119D">
      <w:pPr>
        <w:spacing w:after="0" w:line="240" w:lineRule="auto"/>
      </w:pPr>
      <w:r>
        <w:t xml:space="preserve">            }</w:t>
      </w:r>
    </w:p>
    <w:p w:rsidR="000C119D" w:rsidRDefault="000C119D" w:rsidP="000C119D">
      <w:pPr>
        <w:spacing w:after="0" w:line="240" w:lineRule="auto"/>
      </w:pPr>
      <w:r>
        <w:t xml:space="preserve">        } else if (type1 == 0 &amp;&amp; type2 == 1) {</w:t>
      </w:r>
    </w:p>
    <w:p w:rsidR="000C119D" w:rsidRDefault="000C119D" w:rsidP="000C119D">
      <w:pPr>
        <w:spacing w:after="0" w:line="240" w:lineRule="auto"/>
      </w:pPr>
      <w:r>
        <w:t xml:space="preserve">            input = imperialToUS(convertImperial(from, 0));</w:t>
      </w:r>
    </w:p>
    <w:p w:rsidR="000C119D" w:rsidRDefault="000C119D" w:rsidP="000C119D">
      <w:pPr>
        <w:spacing w:after="0" w:line="240" w:lineRule="auto"/>
      </w:pPr>
      <w:r>
        <w:t xml:space="preserve">            output = convertUS(0, to, input);</w:t>
      </w:r>
    </w:p>
    <w:p w:rsidR="000C119D" w:rsidRDefault="000C119D" w:rsidP="000C119D">
      <w:pPr>
        <w:spacing w:after="0" w:line="240" w:lineRule="auto"/>
      </w:pPr>
      <w:r>
        <w:t xml:space="preserve">        } else {</w:t>
      </w:r>
    </w:p>
    <w:p w:rsidR="000C119D" w:rsidRDefault="000C119D" w:rsidP="000C119D">
      <w:pPr>
        <w:spacing w:after="0" w:line="240" w:lineRule="auto"/>
      </w:pPr>
      <w:r>
        <w:t xml:space="preserve">            input = USToImperial(convertUS(from, 0));</w:t>
      </w:r>
    </w:p>
    <w:p w:rsidR="000C119D" w:rsidRDefault="000C119D" w:rsidP="000C119D">
      <w:pPr>
        <w:spacing w:after="0" w:line="240" w:lineRule="auto"/>
      </w:pPr>
      <w:r>
        <w:t xml:space="preserve">            output = convertImperial(0, to, input);</w:t>
      </w:r>
    </w:p>
    <w:p w:rsidR="000C119D" w:rsidRDefault="000C119D" w:rsidP="000C119D">
      <w:pPr>
        <w:spacing w:after="0" w:line="240" w:lineRule="auto"/>
      </w:pPr>
      <w:r>
        <w:t xml:space="preserve">        }</w:t>
      </w:r>
    </w:p>
    <w:p w:rsidR="000C119D" w:rsidRDefault="000C119D" w:rsidP="000C119D">
      <w:pPr>
        <w:spacing w:after="0" w:line="240" w:lineRule="auto"/>
      </w:pPr>
      <w:r>
        <w:t xml:space="preserve">        return output;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double convertImperial(int from, int to) {</w:t>
      </w:r>
    </w:p>
    <w:p w:rsidR="000C119D" w:rsidRDefault="000C119D" w:rsidP="000C119D">
      <w:pPr>
        <w:spacing w:after="0" w:line="240" w:lineRule="auto"/>
      </w:pPr>
      <w:r>
        <w:t xml:space="preserve">        return (Math.pow(10, units[0][from]) / Math.pow(10, units[0][to])) * input;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double convertUS(int from, int to) {</w:t>
      </w:r>
    </w:p>
    <w:p w:rsidR="000C119D" w:rsidRDefault="000C119D" w:rsidP="000C119D">
      <w:pPr>
        <w:spacing w:after="0" w:line="240" w:lineRule="auto"/>
      </w:pPr>
      <w:r>
        <w:t xml:space="preserve">        return (units[1][from] / units[1][to]) * input;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double convertImperial(int from, int to, double input) {</w:t>
      </w:r>
    </w:p>
    <w:p w:rsidR="000C119D" w:rsidRDefault="000C119D" w:rsidP="000C119D">
      <w:pPr>
        <w:spacing w:after="0" w:line="240" w:lineRule="auto"/>
      </w:pPr>
      <w:r>
        <w:t xml:space="preserve">        double output;</w:t>
      </w:r>
    </w:p>
    <w:p w:rsidR="000C119D" w:rsidRDefault="000C119D" w:rsidP="000C119D">
      <w:pPr>
        <w:spacing w:after="0" w:line="240" w:lineRule="auto"/>
      </w:pPr>
      <w:r>
        <w:t xml:space="preserve">        if (from &lt; to) {</w:t>
      </w:r>
    </w:p>
    <w:p w:rsidR="000C119D" w:rsidRDefault="000C119D" w:rsidP="000C119D">
      <w:pPr>
        <w:spacing w:after="0" w:line="240" w:lineRule="auto"/>
      </w:pPr>
      <w:r>
        <w:t xml:space="preserve">            output = (Math.pow(10, units[0][from]) / Math.pow(10, units[0][to])) * input;</w:t>
      </w:r>
    </w:p>
    <w:p w:rsidR="000C119D" w:rsidRDefault="000C119D" w:rsidP="000C119D">
      <w:pPr>
        <w:spacing w:after="0" w:line="240" w:lineRule="auto"/>
      </w:pPr>
      <w:r>
        <w:t xml:space="preserve">        } else {</w:t>
      </w:r>
    </w:p>
    <w:p w:rsidR="000C119D" w:rsidRDefault="000C119D" w:rsidP="000C119D">
      <w:pPr>
        <w:spacing w:after="0" w:line="240" w:lineRule="auto"/>
      </w:pPr>
      <w:r>
        <w:t xml:space="preserve">            output = (Math.pow(10, units[0][to]) / Math.pow(10, units[0][from])) * input;</w:t>
      </w:r>
    </w:p>
    <w:p w:rsidR="000C119D" w:rsidRDefault="000C119D" w:rsidP="000C119D">
      <w:pPr>
        <w:spacing w:after="0" w:line="240" w:lineRule="auto"/>
      </w:pPr>
      <w:r>
        <w:t xml:space="preserve">        }</w:t>
      </w:r>
    </w:p>
    <w:p w:rsidR="000C119D" w:rsidRDefault="000C119D" w:rsidP="000C119D">
      <w:pPr>
        <w:spacing w:after="0" w:line="240" w:lineRule="auto"/>
      </w:pPr>
      <w:r>
        <w:t xml:space="preserve">        return output;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double convertUS(int from, int to, double input) {</w:t>
      </w:r>
    </w:p>
    <w:p w:rsidR="000C119D" w:rsidRDefault="000C119D" w:rsidP="000C119D">
      <w:pPr>
        <w:spacing w:after="0" w:line="240" w:lineRule="auto"/>
      </w:pPr>
      <w:r>
        <w:t xml:space="preserve">        double output;</w:t>
      </w:r>
    </w:p>
    <w:p w:rsidR="000C119D" w:rsidRDefault="000C119D" w:rsidP="000C119D">
      <w:pPr>
        <w:spacing w:after="0" w:line="240" w:lineRule="auto"/>
      </w:pPr>
      <w:r>
        <w:t xml:space="preserve">        if (from &lt; to) {</w:t>
      </w:r>
    </w:p>
    <w:p w:rsidR="000C119D" w:rsidRDefault="000C119D" w:rsidP="000C119D">
      <w:pPr>
        <w:spacing w:after="0" w:line="240" w:lineRule="auto"/>
      </w:pPr>
      <w:r>
        <w:t xml:space="preserve">            output = (units[1][from] / units[1][to]) * input;</w:t>
      </w:r>
    </w:p>
    <w:p w:rsidR="000C119D" w:rsidRDefault="000C119D" w:rsidP="000C119D">
      <w:pPr>
        <w:spacing w:after="0" w:line="240" w:lineRule="auto"/>
      </w:pPr>
      <w:r>
        <w:t xml:space="preserve">        } else {</w:t>
      </w:r>
    </w:p>
    <w:p w:rsidR="000C119D" w:rsidRDefault="000C119D" w:rsidP="000C119D">
      <w:pPr>
        <w:spacing w:after="0" w:line="240" w:lineRule="auto"/>
      </w:pPr>
      <w:r>
        <w:lastRenderedPageBreak/>
        <w:t xml:space="preserve">            output = (units[1][to] / units[1][from]) * input;</w:t>
      </w:r>
    </w:p>
    <w:p w:rsidR="000C119D" w:rsidRDefault="000C119D" w:rsidP="000C119D">
      <w:pPr>
        <w:spacing w:after="0" w:line="240" w:lineRule="auto"/>
      </w:pPr>
      <w:r>
        <w:t xml:space="preserve">        }</w:t>
      </w:r>
    </w:p>
    <w:p w:rsidR="000C119D" w:rsidRDefault="000C119D" w:rsidP="000C119D">
      <w:pPr>
        <w:spacing w:after="0" w:line="240" w:lineRule="auto"/>
      </w:pPr>
      <w:r>
        <w:t xml:space="preserve">        return output;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private double imperialToUS(double input) {</w:t>
      </w:r>
    </w:p>
    <w:p w:rsidR="000C119D" w:rsidRDefault="000C119D" w:rsidP="000C119D">
      <w:pPr>
        <w:spacing w:after="0" w:line="240" w:lineRule="auto"/>
      </w:pPr>
      <w:r>
        <w:t xml:space="preserve">        return (0.061023 * input);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private double USToImperial(double input) {</w:t>
      </w:r>
    </w:p>
    <w:p w:rsidR="000C119D" w:rsidRDefault="000C119D" w:rsidP="000C119D">
      <w:pPr>
        <w:spacing w:after="0" w:line="240" w:lineRule="auto"/>
      </w:pPr>
      <w:r>
        <w:t xml:space="preserve">        return (16.387052 * input);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Pr="000C119D" w:rsidRDefault="000C119D" w:rsidP="000C119D">
      <w:pPr>
        <w:spacing w:after="0" w:line="240" w:lineRule="auto"/>
      </w:pPr>
      <w:r>
        <w:t>}</w:t>
      </w:r>
    </w:p>
    <w:p w:rsidR="000C119D" w:rsidRDefault="000C119D" w:rsidP="000C119D">
      <w:pPr>
        <w:pStyle w:val="Heading2"/>
        <w:spacing w:line="240" w:lineRule="auto"/>
      </w:pPr>
      <w:bookmarkStart w:id="9" w:name="_Toc469072627"/>
      <w:r w:rsidRPr="000C119D">
        <w:t>CustomValidator.java</w:t>
      </w:r>
      <w:bookmarkEnd w:id="9"/>
    </w:p>
    <w:p w:rsidR="000C119D" w:rsidRDefault="000C119D" w:rsidP="000C119D">
      <w:pPr>
        <w:spacing w:after="0" w:line="240" w:lineRule="auto"/>
      </w:pPr>
      <w:r>
        <w:t>package converter.gui.main;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>import javafx.beans.DefaultProperty;</w:t>
      </w:r>
    </w:p>
    <w:p w:rsidR="000C119D" w:rsidRDefault="000C119D" w:rsidP="000C119D">
      <w:pPr>
        <w:spacing w:after="0" w:line="240" w:lineRule="auto"/>
      </w:pPr>
      <w:r>
        <w:t>import javafx.scene.control.TextArea;</w:t>
      </w:r>
    </w:p>
    <w:p w:rsidR="000C119D" w:rsidRDefault="000C119D" w:rsidP="000C119D">
      <w:pPr>
        <w:spacing w:after="0" w:line="240" w:lineRule="auto"/>
      </w:pPr>
      <w:r>
        <w:t>import javafx.scene.control.TextField;</w:t>
      </w:r>
    </w:p>
    <w:p w:rsidR="000C119D" w:rsidRDefault="000C119D" w:rsidP="000C119D">
      <w:pPr>
        <w:spacing w:after="0" w:line="240" w:lineRule="auto"/>
      </w:pPr>
      <w:r>
        <w:t>import javafx.scene.control.TextInputControl;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>import com.jfoenix.validation.base.ValidatorBase;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>@DefaultProperty(value = "icon")</w:t>
      </w:r>
    </w:p>
    <w:p w:rsidR="000C119D" w:rsidRDefault="000C119D" w:rsidP="000C119D">
      <w:pPr>
        <w:spacing w:after="0" w:line="240" w:lineRule="auto"/>
      </w:pPr>
      <w:r>
        <w:t>public class CustomValidator extends ValidatorBase {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/**</w:t>
      </w:r>
    </w:p>
    <w:p w:rsidR="000C119D" w:rsidRDefault="000C119D" w:rsidP="000C119D">
      <w:pPr>
        <w:spacing w:after="0" w:line="240" w:lineRule="auto"/>
      </w:pPr>
      <w:r>
        <w:t xml:space="preserve">     * {@inheritDoc}</w:t>
      </w:r>
    </w:p>
    <w:p w:rsidR="000C119D" w:rsidRDefault="000C119D" w:rsidP="000C119D">
      <w:pPr>
        <w:spacing w:after="0" w:line="240" w:lineRule="auto"/>
      </w:pPr>
      <w:r>
        <w:t xml:space="preserve">     */</w:t>
      </w:r>
    </w:p>
    <w:p w:rsidR="000C119D" w:rsidRDefault="000C119D" w:rsidP="000C119D">
      <w:pPr>
        <w:spacing w:after="0" w:line="240" w:lineRule="auto"/>
      </w:pPr>
      <w:r>
        <w:t xml:space="preserve">    @Override</w:t>
      </w:r>
    </w:p>
    <w:p w:rsidR="000C119D" w:rsidRDefault="000C119D" w:rsidP="000C119D">
      <w:pPr>
        <w:spacing w:after="0" w:line="240" w:lineRule="auto"/>
      </w:pPr>
      <w:r>
        <w:t xml:space="preserve">    protected void eval() {</w:t>
      </w:r>
    </w:p>
    <w:p w:rsidR="000C119D" w:rsidRDefault="000C119D" w:rsidP="000C119D">
      <w:pPr>
        <w:spacing w:after="0" w:line="240" w:lineRule="auto"/>
      </w:pPr>
      <w:r>
        <w:t xml:space="preserve">        if (srcControl.get() instanceof TextInputControl) {</w:t>
      </w:r>
    </w:p>
    <w:p w:rsidR="000C119D" w:rsidRDefault="000C119D" w:rsidP="000C119D">
      <w:pPr>
        <w:spacing w:after="0" w:line="240" w:lineRule="auto"/>
      </w:pPr>
      <w:r>
        <w:t xml:space="preserve">            TextInputControl textField = (TextInputControl) srcControl.get();            </w:t>
      </w:r>
    </w:p>
    <w:p w:rsidR="000C119D" w:rsidRDefault="000C119D" w:rsidP="000C119D">
      <w:pPr>
        <w:spacing w:after="0" w:line="240" w:lineRule="auto"/>
      </w:pPr>
      <w:r>
        <w:t xml:space="preserve">            if (textField.getText() == null || textField.getText().equals("")) {</w:t>
      </w:r>
    </w:p>
    <w:p w:rsidR="000C119D" w:rsidRDefault="000C119D" w:rsidP="000C119D">
      <w:pPr>
        <w:spacing w:after="0" w:line="240" w:lineRule="auto"/>
      </w:pPr>
      <w:r>
        <w:t xml:space="preserve">                hasErrors.set(true);</w:t>
      </w:r>
    </w:p>
    <w:p w:rsidR="000C119D" w:rsidRDefault="000C119D" w:rsidP="000C119D">
      <w:pPr>
        <w:spacing w:after="0" w:line="240" w:lineRule="auto"/>
      </w:pPr>
      <w:r>
        <w:t xml:space="preserve">            } else {</w:t>
      </w:r>
    </w:p>
    <w:p w:rsidR="000C119D" w:rsidRDefault="000C119D" w:rsidP="000C119D">
      <w:pPr>
        <w:spacing w:after="0" w:line="240" w:lineRule="auto"/>
      </w:pPr>
      <w:r>
        <w:t xml:space="preserve">                hasErrors.set(false);</w:t>
      </w:r>
    </w:p>
    <w:p w:rsidR="000C119D" w:rsidRDefault="000C119D" w:rsidP="000C119D">
      <w:pPr>
        <w:spacing w:after="0" w:line="240" w:lineRule="auto"/>
      </w:pPr>
      <w:r>
        <w:t xml:space="preserve">            }</w:t>
      </w:r>
    </w:p>
    <w:p w:rsidR="000C119D" w:rsidRDefault="000C119D" w:rsidP="000C119D">
      <w:pPr>
        <w:spacing w:after="0" w:line="240" w:lineRule="auto"/>
      </w:pPr>
      <w:r>
        <w:t xml:space="preserve">            // or if it's not double</w:t>
      </w:r>
    </w:p>
    <w:p w:rsidR="000C119D" w:rsidRDefault="000C119D" w:rsidP="000C119D">
      <w:pPr>
        <w:spacing w:after="0" w:line="240" w:lineRule="auto"/>
      </w:pPr>
      <w:r>
        <w:t xml:space="preserve">            hasErrors.set(false);</w:t>
      </w:r>
    </w:p>
    <w:p w:rsidR="000C119D" w:rsidRDefault="000C119D" w:rsidP="000C119D">
      <w:pPr>
        <w:spacing w:after="0" w:line="240" w:lineRule="auto"/>
      </w:pPr>
      <w:r>
        <w:t xml:space="preserve">            try {</w:t>
      </w:r>
    </w:p>
    <w:p w:rsidR="000C119D" w:rsidRDefault="000C119D" w:rsidP="000C119D">
      <w:pPr>
        <w:spacing w:after="0" w:line="240" w:lineRule="auto"/>
      </w:pPr>
      <w:r>
        <w:t xml:space="preserve">                Double.parseDouble(textField.getText());</w:t>
      </w:r>
    </w:p>
    <w:p w:rsidR="000C119D" w:rsidRDefault="000C119D" w:rsidP="000C119D">
      <w:pPr>
        <w:spacing w:after="0" w:line="240" w:lineRule="auto"/>
      </w:pPr>
      <w:r>
        <w:t xml:space="preserve">            } catch (NumberFormatException e) {</w:t>
      </w:r>
    </w:p>
    <w:p w:rsidR="000C119D" w:rsidRDefault="000C119D" w:rsidP="000C119D">
      <w:pPr>
        <w:spacing w:after="0" w:line="240" w:lineRule="auto"/>
      </w:pPr>
      <w:r>
        <w:t xml:space="preserve">                hasErrors.set(true);</w:t>
      </w:r>
    </w:p>
    <w:p w:rsidR="000C119D" w:rsidRDefault="000C119D" w:rsidP="000C119D">
      <w:pPr>
        <w:spacing w:after="0" w:line="240" w:lineRule="auto"/>
      </w:pPr>
      <w:r>
        <w:t xml:space="preserve">            }</w:t>
      </w:r>
    </w:p>
    <w:p w:rsidR="000C119D" w:rsidRDefault="000C119D" w:rsidP="000C119D">
      <w:pPr>
        <w:spacing w:after="0" w:line="240" w:lineRule="auto"/>
      </w:pPr>
      <w:r>
        <w:t xml:space="preserve">        }</w:t>
      </w:r>
    </w:p>
    <w:p w:rsidR="000C119D" w:rsidRDefault="000C119D" w:rsidP="000C119D">
      <w:pPr>
        <w:spacing w:after="0" w:line="240" w:lineRule="auto"/>
      </w:pPr>
      <w:r>
        <w:lastRenderedPageBreak/>
        <w:t xml:space="preserve">    }</w:t>
      </w:r>
    </w:p>
    <w:p w:rsidR="000C119D" w:rsidRPr="000C119D" w:rsidRDefault="000C119D" w:rsidP="000C119D">
      <w:pPr>
        <w:spacing w:after="0" w:line="240" w:lineRule="auto"/>
      </w:pPr>
      <w:r>
        <w:t>}</w:t>
      </w:r>
    </w:p>
    <w:p w:rsidR="000C119D" w:rsidRDefault="000C119D" w:rsidP="000C119D">
      <w:pPr>
        <w:pStyle w:val="Heading2"/>
        <w:spacing w:line="240" w:lineRule="auto"/>
      </w:pPr>
      <w:bookmarkStart w:id="10" w:name="_Toc469072628"/>
      <w:r w:rsidRPr="000C119D">
        <w:t>MainController.java</w:t>
      </w:r>
      <w:bookmarkEnd w:id="10"/>
    </w:p>
    <w:p w:rsidR="000C119D" w:rsidRDefault="000C119D" w:rsidP="000C119D">
      <w:pPr>
        <w:spacing w:after="0" w:line="240" w:lineRule="auto"/>
      </w:pPr>
      <w:r>
        <w:t>package converter.gui.main;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>import javax.annotation.PostConstruct;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>import io.datafx.controller.FXMLController;</w:t>
      </w:r>
    </w:p>
    <w:p w:rsidR="000C119D" w:rsidRDefault="000C119D" w:rsidP="000C119D">
      <w:pPr>
        <w:spacing w:after="0" w:line="240" w:lineRule="auto"/>
      </w:pPr>
      <w:r>
        <w:t>import io.datafx.controller.flow.FlowException;</w:t>
      </w:r>
    </w:p>
    <w:p w:rsidR="000C119D" w:rsidRDefault="000C119D" w:rsidP="000C119D">
      <w:pPr>
        <w:spacing w:after="0" w:line="240" w:lineRule="auto"/>
      </w:pPr>
      <w:r>
        <w:t>import io.datafx.controller.util.VetoException;</w:t>
      </w:r>
    </w:p>
    <w:p w:rsidR="000C119D" w:rsidRDefault="000C119D" w:rsidP="000C119D">
      <w:pPr>
        <w:spacing w:after="0" w:line="240" w:lineRule="auto"/>
      </w:pPr>
      <w:r>
        <w:t>import io.datafx.controller.flow.context.FXMLViewFlowContext;</w:t>
      </w:r>
    </w:p>
    <w:p w:rsidR="000C119D" w:rsidRDefault="000C119D" w:rsidP="000C119D">
      <w:pPr>
        <w:spacing w:after="0" w:line="240" w:lineRule="auto"/>
      </w:pPr>
      <w:r>
        <w:t>import io.datafx.controller.flow.context.ViewFlowContext;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>import javafx.scene.layout.StackPane;</w:t>
      </w:r>
    </w:p>
    <w:p w:rsidR="000C119D" w:rsidRDefault="000C119D" w:rsidP="000C119D">
      <w:pPr>
        <w:spacing w:after="0" w:line="240" w:lineRule="auto"/>
      </w:pPr>
      <w:r>
        <w:t>import javafx.fxml.FXML;</w:t>
      </w:r>
    </w:p>
    <w:p w:rsidR="000C119D" w:rsidRDefault="000C119D" w:rsidP="000C119D">
      <w:pPr>
        <w:spacing w:after="0" w:line="240" w:lineRule="auto"/>
      </w:pPr>
      <w:r>
        <w:t>import javafx.scene.control.Label;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>import com.jfoenix.controls.JFXComboBox;</w:t>
      </w:r>
    </w:p>
    <w:p w:rsidR="000C119D" w:rsidRDefault="000C119D" w:rsidP="000C119D">
      <w:pPr>
        <w:spacing w:after="0" w:line="240" w:lineRule="auto"/>
      </w:pPr>
      <w:r>
        <w:t>import com.jfoenix.controls.JFXButton;</w:t>
      </w:r>
    </w:p>
    <w:p w:rsidR="000C119D" w:rsidRDefault="000C119D" w:rsidP="000C119D">
      <w:pPr>
        <w:spacing w:after="0" w:line="240" w:lineRule="auto"/>
      </w:pPr>
      <w:r>
        <w:t>import com.jfoenix.controls.JFXTextField;</w:t>
      </w:r>
    </w:p>
    <w:p w:rsidR="000C119D" w:rsidRDefault="000C119D" w:rsidP="000C119D">
      <w:pPr>
        <w:spacing w:after="0" w:line="240" w:lineRule="auto"/>
      </w:pPr>
      <w:r>
        <w:t>import com.jfoenix.controls.JFXDialog;</w:t>
      </w:r>
    </w:p>
    <w:p w:rsidR="000C119D" w:rsidRDefault="000C119D" w:rsidP="000C119D">
      <w:pPr>
        <w:spacing w:after="0" w:line="240" w:lineRule="auto"/>
      </w:pPr>
      <w:r>
        <w:t>import com.jfoenix.controls.JFXDialog.DialogTransition;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>import converter.UnitTypes;</w:t>
      </w:r>
    </w:p>
    <w:p w:rsidR="000C119D" w:rsidRDefault="000C119D" w:rsidP="000C119D">
      <w:pPr>
        <w:spacing w:after="0" w:line="240" w:lineRule="auto"/>
      </w:pPr>
      <w:r>
        <w:t>import converter.converters.*;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>@FXMLController(value = "/resources/fxml/Main.fxml", title = "Converter v1.0")</w:t>
      </w:r>
    </w:p>
    <w:p w:rsidR="000C119D" w:rsidRDefault="000C119D" w:rsidP="000C119D">
      <w:pPr>
        <w:spacing w:after="0" w:line="240" w:lineRule="auto"/>
      </w:pPr>
      <w:r>
        <w:t>public class MainController {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@FXMLViewFlowContext</w:t>
      </w:r>
    </w:p>
    <w:p w:rsidR="000C119D" w:rsidRDefault="000C119D" w:rsidP="000C119D">
      <w:pPr>
        <w:spacing w:after="0" w:line="240" w:lineRule="auto"/>
      </w:pPr>
      <w:r>
        <w:t xml:space="preserve">    private ViewFlowContext context;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@FXML</w:t>
      </w:r>
    </w:p>
    <w:p w:rsidR="000C119D" w:rsidRDefault="000C119D" w:rsidP="000C119D">
      <w:pPr>
        <w:spacing w:after="0" w:line="240" w:lineRule="auto"/>
      </w:pPr>
      <w:r>
        <w:t xml:space="preserve">    private StackPane root, mainbody;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@FXML</w:t>
      </w:r>
    </w:p>
    <w:p w:rsidR="000C119D" w:rsidRDefault="000C119D" w:rsidP="000C119D">
      <w:pPr>
        <w:spacing w:after="0" w:line="240" w:lineRule="auto"/>
      </w:pPr>
      <w:r>
        <w:t xml:space="preserve">    private JFXComboBox types, inputType, outputType;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@FXML</w:t>
      </w:r>
    </w:p>
    <w:p w:rsidR="000C119D" w:rsidRDefault="000C119D" w:rsidP="000C119D">
      <w:pPr>
        <w:spacing w:after="0" w:line="240" w:lineRule="auto"/>
      </w:pPr>
      <w:r>
        <w:t xml:space="preserve">    private JFXTextField inputText, outputText;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@FXML</w:t>
      </w:r>
    </w:p>
    <w:p w:rsidR="000C119D" w:rsidRDefault="000C119D" w:rsidP="000C119D">
      <w:pPr>
        <w:spacing w:after="0" w:line="240" w:lineRule="auto"/>
      </w:pPr>
      <w:r>
        <w:t xml:space="preserve">    private JFXButton convert, swap, clear, about, ok;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@FXML</w:t>
      </w:r>
    </w:p>
    <w:p w:rsidR="000C119D" w:rsidRDefault="000C119D" w:rsidP="000C119D">
      <w:pPr>
        <w:spacing w:after="0" w:line="240" w:lineRule="auto"/>
      </w:pPr>
      <w:r>
        <w:t xml:space="preserve">    private JFXDialog dialog;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@PostConstruct</w:t>
      </w:r>
    </w:p>
    <w:p w:rsidR="000C119D" w:rsidRDefault="000C119D" w:rsidP="000C119D">
      <w:pPr>
        <w:spacing w:after="0" w:line="240" w:lineRule="auto"/>
      </w:pPr>
      <w:r>
        <w:t xml:space="preserve">    public void init() throws FlowException, VetoException {</w:t>
      </w:r>
    </w:p>
    <w:p w:rsidR="000C119D" w:rsidRDefault="000C119D" w:rsidP="000C119D">
      <w:pPr>
        <w:spacing w:after="0" w:line="240" w:lineRule="auto"/>
      </w:pPr>
      <w:r>
        <w:t xml:space="preserve">        root.getChildren().remove(dialog);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    // init the types combo</w:t>
      </w:r>
    </w:p>
    <w:p w:rsidR="000C119D" w:rsidRDefault="000C119D" w:rsidP="000C119D">
      <w:pPr>
        <w:spacing w:after="0" w:line="240" w:lineRule="auto"/>
      </w:pPr>
      <w:r>
        <w:t xml:space="preserve">        for (String type : UnitTypes.types) {</w:t>
      </w:r>
    </w:p>
    <w:p w:rsidR="000C119D" w:rsidRDefault="000C119D" w:rsidP="000C119D">
      <w:pPr>
        <w:spacing w:after="0" w:line="240" w:lineRule="auto"/>
      </w:pPr>
      <w:r>
        <w:t xml:space="preserve">            types.getItems().add(new Label(type));</w:t>
      </w:r>
    </w:p>
    <w:p w:rsidR="000C119D" w:rsidRDefault="000C119D" w:rsidP="000C119D">
      <w:pPr>
        <w:spacing w:after="0" w:line="240" w:lineRule="auto"/>
      </w:pPr>
      <w:r>
        <w:t xml:space="preserve">    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    // on changing conversion type</w:t>
      </w:r>
    </w:p>
    <w:p w:rsidR="000C119D" w:rsidRDefault="000C119D" w:rsidP="000C119D">
      <w:pPr>
        <w:spacing w:after="0" w:line="240" w:lineRule="auto"/>
      </w:pPr>
      <w:r>
        <w:t xml:space="preserve">        types.setOnAction((e) -&gt; {</w:t>
      </w:r>
    </w:p>
    <w:p w:rsidR="000C119D" w:rsidRDefault="000C119D" w:rsidP="000C119D">
      <w:pPr>
        <w:spacing w:after="0" w:line="240" w:lineRule="auto"/>
      </w:pPr>
      <w:r>
        <w:t xml:space="preserve">            // remove all children of inputTypes and outoutTypes if present</w:t>
      </w:r>
    </w:p>
    <w:p w:rsidR="000C119D" w:rsidRDefault="000C119D" w:rsidP="000C119D">
      <w:pPr>
        <w:spacing w:after="0" w:line="240" w:lineRule="auto"/>
      </w:pPr>
      <w:r>
        <w:t xml:space="preserve">            inputType.getItems().clear();</w:t>
      </w:r>
    </w:p>
    <w:p w:rsidR="000C119D" w:rsidRDefault="000C119D" w:rsidP="000C119D">
      <w:pPr>
        <w:spacing w:after="0" w:line="240" w:lineRule="auto"/>
      </w:pPr>
      <w:r>
        <w:t xml:space="preserve">            outputType.getItems().clear();</w:t>
      </w:r>
    </w:p>
    <w:p w:rsidR="000C119D" w:rsidRDefault="000C119D" w:rsidP="000C119D">
      <w:pPr>
        <w:spacing w:after="0" w:line="240" w:lineRule="auto"/>
      </w:pPr>
      <w:r>
        <w:t xml:space="preserve">            // add new items according to the current selection index</w:t>
      </w:r>
    </w:p>
    <w:p w:rsidR="000C119D" w:rsidRDefault="000C119D" w:rsidP="000C119D">
      <w:pPr>
        <w:spacing w:after="0" w:line="240" w:lineRule="auto"/>
      </w:pPr>
      <w:r>
        <w:t xml:space="preserve">            for (String unit : UnitTypes.units[types.getSelectionModel().getSelectedIndex()]) {</w:t>
      </w:r>
    </w:p>
    <w:p w:rsidR="000C119D" w:rsidRDefault="000C119D" w:rsidP="000C119D">
      <w:pPr>
        <w:spacing w:after="0" w:line="240" w:lineRule="auto"/>
      </w:pPr>
      <w:r>
        <w:t xml:space="preserve">                inputType.getItems().add(new Label(unit));</w:t>
      </w:r>
    </w:p>
    <w:p w:rsidR="000C119D" w:rsidRDefault="000C119D" w:rsidP="000C119D">
      <w:pPr>
        <w:spacing w:after="0" w:line="240" w:lineRule="auto"/>
      </w:pPr>
      <w:r>
        <w:t xml:space="preserve">                outputType.getItems().add(new Label(unit));</w:t>
      </w:r>
    </w:p>
    <w:p w:rsidR="000C119D" w:rsidRDefault="000C119D" w:rsidP="000C119D">
      <w:pPr>
        <w:spacing w:after="0" w:line="240" w:lineRule="auto"/>
      </w:pPr>
      <w:r>
        <w:t xml:space="preserve">            }</w:t>
      </w:r>
    </w:p>
    <w:p w:rsidR="000C119D" w:rsidRDefault="000C119D" w:rsidP="000C119D">
      <w:pPr>
        <w:spacing w:after="0" w:line="240" w:lineRule="auto"/>
      </w:pPr>
      <w:r>
        <w:t xml:space="preserve">        });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    // validate input and output</w:t>
      </w:r>
    </w:p>
    <w:p w:rsidR="000C119D" w:rsidRDefault="000C119D" w:rsidP="000C119D">
      <w:pPr>
        <w:spacing w:after="0" w:line="240" w:lineRule="auto"/>
      </w:pPr>
      <w:r>
        <w:t xml:space="preserve">        inputText.focusedProperty().addListener((o, oldVal, newVal) -&gt; {</w:t>
      </w:r>
    </w:p>
    <w:p w:rsidR="000C119D" w:rsidRDefault="000C119D" w:rsidP="000C119D">
      <w:pPr>
        <w:spacing w:after="0" w:line="240" w:lineRule="auto"/>
      </w:pPr>
      <w:r>
        <w:t xml:space="preserve">            inputText.validate();</w:t>
      </w:r>
    </w:p>
    <w:p w:rsidR="000C119D" w:rsidRDefault="000C119D" w:rsidP="000C119D">
      <w:pPr>
        <w:spacing w:after="0" w:line="240" w:lineRule="auto"/>
      </w:pPr>
      <w:r>
        <w:t xml:space="preserve">        });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    // convert input to output</w:t>
      </w:r>
    </w:p>
    <w:p w:rsidR="000C119D" w:rsidRDefault="000C119D" w:rsidP="000C119D">
      <w:pPr>
        <w:spacing w:after="0" w:line="240" w:lineRule="auto"/>
      </w:pPr>
      <w:r>
        <w:t xml:space="preserve">        convert.setOnMouseClicked((e) -&gt; {</w:t>
      </w:r>
    </w:p>
    <w:p w:rsidR="000C119D" w:rsidRDefault="000C119D" w:rsidP="000C119D">
      <w:pPr>
        <w:spacing w:after="0" w:line="240" w:lineRule="auto"/>
      </w:pPr>
      <w:r>
        <w:t xml:space="preserve">            Double inputData = 0.0,</w:t>
      </w:r>
    </w:p>
    <w:p w:rsidR="000C119D" w:rsidRDefault="000C119D" w:rsidP="000C119D">
      <w:pPr>
        <w:spacing w:after="0" w:line="240" w:lineRule="auto"/>
      </w:pPr>
      <w:r>
        <w:t xml:space="preserve">                    outputData = 0.0;</w:t>
      </w:r>
    </w:p>
    <w:p w:rsidR="000C119D" w:rsidRDefault="000C119D" w:rsidP="000C119D">
      <w:pPr>
        <w:spacing w:after="0" w:line="240" w:lineRule="auto"/>
      </w:pPr>
      <w:r>
        <w:t xml:space="preserve">            try {</w:t>
      </w:r>
    </w:p>
    <w:p w:rsidR="000C119D" w:rsidRDefault="000C119D" w:rsidP="000C119D">
      <w:pPr>
        <w:spacing w:after="0" w:line="240" w:lineRule="auto"/>
      </w:pPr>
      <w:r>
        <w:t xml:space="preserve">                inputData = Double.parseDouble(inputText.getText());</w:t>
      </w:r>
    </w:p>
    <w:p w:rsidR="000C119D" w:rsidRDefault="000C119D" w:rsidP="000C119D">
      <w:pPr>
        <w:spacing w:after="0" w:line="240" w:lineRule="auto"/>
      </w:pPr>
      <w:r>
        <w:t xml:space="preserve">            } catch (NumberFormatException err) {</w:t>
      </w:r>
    </w:p>
    <w:p w:rsidR="000C119D" w:rsidRDefault="000C119D" w:rsidP="000C119D">
      <w:pPr>
        <w:spacing w:after="0" w:line="240" w:lineRule="auto"/>
      </w:pPr>
      <w:r>
        <w:t xml:space="preserve">                inputText.validate();</w:t>
      </w:r>
    </w:p>
    <w:p w:rsidR="000C119D" w:rsidRDefault="000C119D" w:rsidP="000C119D">
      <w:pPr>
        <w:spacing w:after="0" w:line="240" w:lineRule="auto"/>
      </w:pPr>
      <w:r>
        <w:t xml:space="preserve">            } finally {</w:t>
      </w:r>
    </w:p>
    <w:p w:rsidR="000C119D" w:rsidRDefault="000C119D" w:rsidP="000C119D">
      <w:pPr>
        <w:spacing w:after="0" w:line="240" w:lineRule="auto"/>
      </w:pPr>
      <w:r>
        <w:t xml:space="preserve">                if (inputData != 0.0) {</w:t>
      </w:r>
    </w:p>
    <w:p w:rsidR="000C119D" w:rsidRDefault="000C119D" w:rsidP="000C119D">
      <w:pPr>
        <w:spacing w:after="0" w:line="240" w:lineRule="auto"/>
      </w:pPr>
      <w:r>
        <w:t xml:space="preserve">                    int type1 = 0,</w:t>
      </w:r>
    </w:p>
    <w:p w:rsidR="000C119D" w:rsidRDefault="000C119D" w:rsidP="000C119D">
      <w:pPr>
        <w:spacing w:after="0" w:line="240" w:lineRule="auto"/>
      </w:pPr>
      <w:r>
        <w:t xml:space="preserve">                            type2 = 0,</w:t>
      </w:r>
    </w:p>
    <w:p w:rsidR="000C119D" w:rsidRDefault="000C119D" w:rsidP="000C119D">
      <w:pPr>
        <w:spacing w:after="0" w:line="240" w:lineRule="auto"/>
      </w:pPr>
      <w:r>
        <w:t xml:space="preserve">                            unitofType = types.getSelectionModel().getSelectedIndex(),</w:t>
      </w:r>
    </w:p>
    <w:p w:rsidR="000C119D" w:rsidRDefault="000C119D" w:rsidP="000C119D">
      <w:pPr>
        <w:spacing w:after="0" w:line="240" w:lineRule="auto"/>
      </w:pPr>
      <w:r>
        <w:t xml:space="preserve">                            from = inputType.getSelectionModel().getSelectedIndex(),</w:t>
      </w:r>
    </w:p>
    <w:p w:rsidR="000C119D" w:rsidRDefault="000C119D" w:rsidP="000C119D">
      <w:pPr>
        <w:spacing w:after="0" w:line="240" w:lineRule="auto"/>
      </w:pPr>
      <w:r>
        <w:t xml:space="preserve">                            to = outputType.getSelectionModel().getSelectedIndex();</w:t>
      </w:r>
    </w:p>
    <w:p w:rsidR="000C119D" w:rsidRDefault="000C119D" w:rsidP="000C119D">
      <w:pPr>
        <w:spacing w:after="0" w:line="240" w:lineRule="auto"/>
      </w:pPr>
      <w:r>
        <w:t xml:space="preserve">                    switch (unitofType) {</w:t>
      </w:r>
    </w:p>
    <w:p w:rsidR="000C119D" w:rsidRDefault="000C119D" w:rsidP="000C119D">
      <w:pPr>
        <w:spacing w:after="0" w:line="240" w:lineRule="auto"/>
      </w:pPr>
      <w:r>
        <w:t xml:space="preserve">                        case 0:</w:t>
      </w:r>
    </w:p>
    <w:p w:rsidR="000C119D" w:rsidRDefault="000C119D" w:rsidP="000C119D">
      <w:pPr>
        <w:spacing w:after="0" w:line="240" w:lineRule="auto"/>
      </w:pPr>
      <w:r>
        <w:t xml:space="preserve">                            if (from &gt; 2) {</w:t>
      </w:r>
    </w:p>
    <w:p w:rsidR="000C119D" w:rsidRDefault="000C119D" w:rsidP="000C119D">
      <w:pPr>
        <w:spacing w:after="0" w:line="240" w:lineRule="auto"/>
      </w:pPr>
      <w:r>
        <w:t xml:space="preserve">                                type1 = 1;</w:t>
      </w:r>
    </w:p>
    <w:p w:rsidR="000C119D" w:rsidRDefault="000C119D" w:rsidP="000C119D">
      <w:pPr>
        <w:spacing w:after="0" w:line="240" w:lineRule="auto"/>
      </w:pPr>
      <w:r>
        <w:t xml:space="preserve">                                from -= 3;</w:t>
      </w:r>
    </w:p>
    <w:p w:rsidR="000C119D" w:rsidRDefault="000C119D" w:rsidP="000C119D">
      <w:pPr>
        <w:spacing w:after="0" w:line="240" w:lineRule="auto"/>
      </w:pPr>
      <w:r>
        <w:t xml:space="preserve">                            }</w:t>
      </w:r>
    </w:p>
    <w:p w:rsidR="000C119D" w:rsidRDefault="000C119D" w:rsidP="000C119D">
      <w:pPr>
        <w:spacing w:after="0" w:line="240" w:lineRule="auto"/>
      </w:pPr>
      <w:r>
        <w:lastRenderedPageBreak/>
        <w:t xml:space="preserve">                            if (to &gt; 2) {</w:t>
      </w:r>
    </w:p>
    <w:p w:rsidR="000C119D" w:rsidRDefault="000C119D" w:rsidP="000C119D">
      <w:pPr>
        <w:spacing w:after="0" w:line="240" w:lineRule="auto"/>
      </w:pPr>
      <w:r>
        <w:t xml:space="preserve">                                type2 = 1;</w:t>
      </w:r>
    </w:p>
    <w:p w:rsidR="000C119D" w:rsidRDefault="000C119D" w:rsidP="000C119D">
      <w:pPr>
        <w:spacing w:after="0" w:line="240" w:lineRule="auto"/>
      </w:pPr>
      <w:r>
        <w:t xml:space="preserve">                                to -= 3;</w:t>
      </w:r>
    </w:p>
    <w:p w:rsidR="000C119D" w:rsidRDefault="000C119D" w:rsidP="000C119D">
      <w:pPr>
        <w:spacing w:after="0" w:line="240" w:lineRule="auto"/>
      </w:pPr>
      <w:r>
        <w:t xml:space="preserve">                            }</w:t>
      </w:r>
    </w:p>
    <w:p w:rsidR="000C119D" w:rsidRDefault="000C119D" w:rsidP="000C119D">
      <w:pPr>
        <w:spacing w:after="0" w:line="240" w:lineRule="auto"/>
      </w:pPr>
      <w:r>
        <w:t xml:space="preserve">                            Area a = new Area(from, to, type1, type2, inputData);</w:t>
      </w:r>
    </w:p>
    <w:p w:rsidR="000C119D" w:rsidRDefault="000C119D" w:rsidP="000C119D">
      <w:pPr>
        <w:spacing w:after="0" w:line="240" w:lineRule="auto"/>
      </w:pPr>
      <w:r>
        <w:t xml:space="preserve">                            outputData = a.convert();</w:t>
      </w:r>
    </w:p>
    <w:p w:rsidR="000C119D" w:rsidRDefault="000C119D" w:rsidP="000C119D">
      <w:pPr>
        <w:spacing w:after="0" w:line="240" w:lineRule="auto"/>
      </w:pPr>
      <w:r>
        <w:t xml:space="preserve">                            break;</w:t>
      </w:r>
    </w:p>
    <w:p w:rsidR="000C119D" w:rsidRDefault="000C119D" w:rsidP="000C119D">
      <w:pPr>
        <w:spacing w:after="0" w:line="240" w:lineRule="auto"/>
      </w:pPr>
      <w:r>
        <w:t xml:space="preserve">                        case 1:</w:t>
      </w:r>
    </w:p>
    <w:p w:rsidR="000C119D" w:rsidRDefault="000C119D" w:rsidP="000C119D">
      <w:pPr>
        <w:spacing w:after="0" w:line="240" w:lineRule="auto"/>
      </w:pPr>
      <w:r>
        <w:t xml:space="preserve">                            if (from &gt; 4) {</w:t>
      </w:r>
    </w:p>
    <w:p w:rsidR="000C119D" w:rsidRDefault="000C119D" w:rsidP="000C119D">
      <w:pPr>
        <w:spacing w:after="0" w:line="240" w:lineRule="auto"/>
      </w:pPr>
      <w:r>
        <w:t xml:space="preserve">                                type1 = 1;</w:t>
      </w:r>
    </w:p>
    <w:p w:rsidR="000C119D" w:rsidRDefault="000C119D" w:rsidP="000C119D">
      <w:pPr>
        <w:spacing w:after="0" w:line="240" w:lineRule="auto"/>
      </w:pPr>
      <w:r>
        <w:t xml:space="preserve">                                from -= 5;</w:t>
      </w:r>
    </w:p>
    <w:p w:rsidR="000C119D" w:rsidRDefault="000C119D" w:rsidP="000C119D">
      <w:pPr>
        <w:spacing w:after="0" w:line="240" w:lineRule="auto"/>
      </w:pPr>
      <w:r>
        <w:t xml:space="preserve">                            }</w:t>
      </w:r>
    </w:p>
    <w:p w:rsidR="000C119D" w:rsidRDefault="000C119D" w:rsidP="000C119D">
      <w:pPr>
        <w:spacing w:after="0" w:line="240" w:lineRule="auto"/>
      </w:pPr>
      <w:r>
        <w:t xml:space="preserve">                            if (to &gt; 4) {</w:t>
      </w:r>
    </w:p>
    <w:p w:rsidR="000C119D" w:rsidRDefault="000C119D" w:rsidP="000C119D">
      <w:pPr>
        <w:spacing w:after="0" w:line="240" w:lineRule="auto"/>
      </w:pPr>
      <w:r>
        <w:t xml:space="preserve">                                type2 = 1;</w:t>
      </w:r>
    </w:p>
    <w:p w:rsidR="000C119D" w:rsidRDefault="000C119D" w:rsidP="000C119D">
      <w:pPr>
        <w:spacing w:after="0" w:line="240" w:lineRule="auto"/>
      </w:pPr>
      <w:r>
        <w:t xml:space="preserve">                                to -= 5;</w:t>
      </w:r>
    </w:p>
    <w:p w:rsidR="000C119D" w:rsidRDefault="000C119D" w:rsidP="000C119D">
      <w:pPr>
        <w:spacing w:after="0" w:line="240" w:lineRule="auto"/>
      </w:pPr>
      <w:r>
        <w:t xml:space="preserve">                            }</w:t>
      </w:r>
    </w:p>
    <w:p w:rsidR="000C119D" w:rsidRDefault="000C119D" w:rsidP="000C119D">
      <w:pPr>
        <w:spacing w:after="0" w:line="240" w:lineRule="auto"/>
      </w:pPr>
      <w:r>
        <w:t xml:space="preserve">                            DataTransferRate dtr = new DataTransferRate(from, to, type1, type2, inputData);</w:t>
      </w:r>
    </w:p>
    <w:p w:rsidR="000C119D" w:rsidRDefault="000C119D" w:rsidP="000C119D">
      <w:pPr>
        <w:spacing w:after="0" w:line="240" w:lineRule="auto"/>
      </w:pPr>
      <w:r>
        <w:t xml:space="preserve">                            outputData = dtr.convert();</w:t>
      </w:r>
    </w:p>
    <w:p w:rsidR="000C119D" w:rsidRDefault="000C119D" w:rsidP="000C119D">
      <w:pPr>
        <w:spacing w:after="0" w:line="240" w:lineRule="auto"/>
      </w:pPr>
      <w:r>
        <w:t xml:space="preserve">                            break;</w:t>
      </w:r>
    </w:p>
    <w:p w:rsidR="000C119D" w:rsidRDefault="000C119D" w:rsidP="000C119D">
      <w:pPr>
        <w:spacing w:after="0" w:line="240" w:lineRule="auto"/>
      </w:pPr>
      <w:r>
        <w:t xml:space="preserve">                        case 2:</w:t>
      </w:r>
    </w:p>
    <w:p w:rsidR="000C119D" w:rsidRDefault="000C119D" w:rsidP="000C119D">
      <w:pPr>
        <w:spacing w:after="0" w:line="240" w:lineRule="auto"/>
      </w:pPr>
      <w:r>
        <w:t xml:space="preserve">                            if (from &gt; 5) {</w:t>
      </w:r>
    </w:p>
    <w:p w:rsidR="000C119D" w:rsidRDefault="000C119D" w:rsidP="000C119D">
      <w:pPr>
        <w:spacing w:after="0" w:line="240" w:lineRule="auto"/>
      </w:pPr>
      <w:r>
        <w:t xml:space="preserve">                                type1 = 1;</w:t>
      </w:r>
    </w:p>
    <w:p w:rsidR="000C119D" w:rsidRDefault="000C119D" w:rsidP="000C119D">
      <w:pPr>
        <w:spacing w:after="0" w:line="240" w:lineRule="auto"/>
      </w:pPr>
      <w:r>
        <w:t xml:space="preserve">                                from -= 6;</w:t>
      </w:r>
    </w:p>
    <w:p w:rsidR="000C119D" w:rsidRDefault="000C119D" w:rsidP="000C119D">
      <w:pPr>
        <w:spacing w:after="0" w:line="240" w:lineRule="auto"/>
      </w:pPr>
      <w:r>
        <w:t xml:space="preserve">                            }</w:t>
      </w:r>
    </w:p>
    <w:p w:rsidR="000C119D" w:rsidRDefault="000C119D" w:rsidP="000C119D">
      <w:pPr>
        <w:spacing w:after="0" w:line="240" w:lineRule="auto"/>
      </w:pPr>
      <w:r>
        <w:t xml:space="preserve">                            if (to &gt; 5) {</w:t>
      </w:r>
    </w:p>
    <w:p w:rsidR="000C119D" w:rsidRDefault="000C119D" w:rsidP="000C119D">
      <w:pPr>
        <w:spacing w:after="0" w:line="240" w:lineRule="auto"/>
      </w:pPr>
      <w:r>
        <w:t xml:space="preserve">                                type2 = 1;</w:t>
      </w:r>
    </w:p>
    <w:p w:rsidR="000C119D" w:rsidRDefault="000C119D" w:rsidP="000C119D">
      <w:pPr>
        <w:spacing w:after="0" w:line="240" w:lineRule="auto"/>
      </w:pPr>
      <w:r>
        <w:t xml:space="preserve">                                to -= 6;</w:t>
      </w:r>
    </w:p>
    <w:p w:rsidR="000C119D" w:rsidRDefault="000C119D" w:rsidP="000C119D">
      <w:pPr>
        <w:spacing w:after="0" w:line="240" w:lineRule="auto"/>
      </w:pPr>
      <w:r>
        <w:t xml:space="preserve">                            }</w:t>
      </w:r>
    </w:p>
    <w:p w:rsidR="000C119D" w:rsidRDefault="000C119D" w:rsidP="000C119D">
      <w:pPr>
        <w:spacing w:after="0" w:line="240" w:lineRule="auto"/>
      </w:pPr>
      <w:r>
        <w:t xml:space="preserve">                            DigitalStorage ds = new DigitalStorage(from, to, type1, type2, inputData);</w:t>
      </w:r>
    </w:p>
    <w:p w:rsidR="000C119D" w:rsidRDefault="000C119D" w:rsidP="000C119D">
      <w:pPr>
        <w:spacing w:after="0" w:line="240" w:lineRule="auto"/>
      </w:pPr>
      <w:r>
        <w:t xml:space="preserve">                            outputData = ds.convert();</w:t>
      </w:r>
    </w:p>
    <w:p w:rsidR="000C119D" w:rsidRDefault="000C119D" w:rsidP="000C119D">
      <w:pPr>
        <w:spacing w:after="0" w:line="240" w:lineRule="auto"/>
      </w:pPr>
      <w:r>
        <w:t xml:space="preserve">                            break;</w:t>
      </w:r>
    </w:p>
    <w:p w:rsidR="000C119D" w:rsidRDefault="000C119D" w:rsidP="000C119D">
      <w:pPr>
        <w:spacing w:after="0" w:line="240" w:lineRule="auto"/>
      </w:pPr>
      <w:r>
        <w:t xml:space="preserve">                        case 3:</w:t>
      </w:r>
    </w:p>
    <w:p w:rsidR="000C119D" w:rsidRDefault="000C119D" w:rsidP="000C119D">
      <w:pPr>
        <w:spacing w:after="0" w:line="240" w:lineRule="auto"/>
      </w:pPr>
      <w:r>
        <w:t xml:space="preserve">                            Frequency f = new Frequency(from, to, inputData);</w:t>
      </w:r>
    </w:p>
    <w:p w:rsidR="000C119D" w:rsidRDefault="000C119D" w:rsidP="000C119D">
      <w:pPr>
        <w:spacing w:after="0" w:line="240" w:lineRule="auto"/>
      </w:pPr>
      <w:r>
        <w:t xml:space="preserve">                            outputData = f.convert();</w:t>
      </w:r>
    </w:p>
    <w:p w:rsidR="000C119D" w:rsidRDefault="000C119D" w:rsidP="000C119D">
      <w:pPr>
        <w:spacing w:after="0" w:line="240" w:lineRule="auto"/>
      </w:pPr>
      <w:r>
        <w:t xml:space="preserve">                            break;</w:t>
      </w:r>
    </w:p>
    <w:p w:rsidR="000C119D" w:rsidRDefault="000C119D" w:rsidP="000C119D">
      <w:pPr>
        <w:spacing w:after="0" w:line="240" w:lineRule="auto"/>
      </w:pPr>
      <w:r>
        <w:t xml:space="preserve">                        case 4:</w:t>
      </w:r>
    </w:p>
    <w:p w:rsidR="000C119D" w:rsidRDefault="000C119D" w:rsidP="000C119D">
      <w:pPr>
        <w:spacing w:after="0" w:line="240" w:lineRule="auto"/>
      </w:pPr>
      <w:r>
        <w:t xml:space="preserve">                            if (from &gt; 5) {</w:t>
      </w:r>
    </w:p>
    <w:p w:rsidR="000C119D" w:rsidRDefault="000C119D" w:rsidP="000C119D">
      <w:pPr>
        <w:spacing w:after="0" w:line="240" w:lineRule="auto"/>
      </w:pPr>
      <w:r>
        <w:t xml:space="preserve">                                type1 = 1;</w:t>
      </w:r>
    </w:p>
    <w:p w:rsidR="000C119D" w:rsidRDefault="000C119D" w:rsidP="000C119D">
      <w:pPr>
        <w:spacing w:after="0" w:line="240" w:lineRule="auto"/>
      </w:pPr>
      <w:r>
        <w:t xml:space="preserve">                                from -= 6;</w:t>
      </w:r>
    </w:p>
    <w:p w:rsidR="000C119D" w:rsidRDefault="000C119D" w:rsidP="000C119D">
      <w:pPr>
        <w:spacing w:after="0" w:line="240" w:lineRule="auto"/>
      </w:pPr>
      <w:r>
        <w:t xml:space="preserve">                            }</w:t>
      </w:r>
    </w:p>
    <w:p w:rsidR="000C119D" w:rsidRDefault="000C119D" w:rsidP="000C119D">
      <w:pPr>
        <w:spacing w:after="0" w:line="240" w:lineRule="auto"/>
      </w:pPr>
      <w:r>
        <w:t xml:space="preserve">                            if (to &gt; 5) {</w:t>
      </w:r>
    </w:p>
    <w:p w:rsidR="000C119D" w:rsidRDefault="000C119D" w:rsidP="000C119D">
      <w:pPr>
        <w:spacing w:after="0" w:line="240" w:lineRule="auto"/>
      </w:pPr>
      <w:r>
        <w:t xml:space="preserve">                                type2 = 1;</w:t>
      </w:r>
    </w:p>
    <w:p w:rsidR="000C119D" w:rsidRDefault="000C119D" w:rsidP="000C119D">
      <w:pPr>
        <w:spacing w:after="0" w:line="240" w:lineRule="auto"/>
      </w:pPr>
      <w:r>
        <w:t xml:space="preserve">                                to -= 6;</w:t>
      </w:r>
    </w:p>
    <w:p w:rsidR="000C119D" w:rsidRDefault="000C119D" w:rsidP="000C119D">
      <w:pPr>
        <w:spacing w:after="0" w:line="240" w:lineRule="auto"/>
      </w:pPr>
      <w:r>
        <w:t xml:space="preserve">                            }</w:t>
      </w:r>
    </w:p>
    <w:p w:rsidR="000C119D" w:rsidRDefault="000C119D" w:rsidP="000C119D">
      <w:pPr>
        <w:spacing w:after="0" w:line="240" w:lineRule="auto"/>
      </w:pPr>
      <w:r>
        <w:t xml:space="preserve">                            Length l = new Length(from, to, type1, type2, inputData);</w:t>
      </w:r>
    </w:p>
    <w:p w:rsidR="000C119D" w:rsidRDefault="000C119D" w:rsidP="000C119D">
      <w:pPr>
        <w:spacing w:after="0" w:line="240" w:lineRule="auto"/>
      </w:pPr>
      <w:r>
        <w:t xml:space="preserve">                            outputData = l.convert();</w:t>
      </w:r>
    </w:p>
    <w:p w:rsidR="000C119D" w:rsidRDefault="000C119D" w:rsidP="000C119D">
      <w:pPr>
        <w:spacing w:after="0" w:line="240" w:lineRule="auto"/>
      </w:pPr>
      <w:r>
        <w:t xml:space="preserve">                            break;</w:t>
      </w:r>
    </w:p>
    <w:p w:rsidR="000C119D" w:rsidRDefault="000C119D" w:rsidP="000C119D">
      <w:pPr>
        <w:spacing w:after="0" w:line="240" w:lineRule="auto"/>
      </w:pPr>
      <w:r>
        <w:t xml:space="preserve">                        case 5:</w:t>
      </w:r>
    </w:p>
    <w:p w:rsidR="000C119D" w:rsidRDefault="000C119D" w:rsidP="000C119D">
      <w:pPr>
        <w:spacing w:after="0" w:line="240" w:lineRule="auto"/>
      </w:pPr>
      <w:r>
        <w:lastRenderedPageBreak/>
        <w:t xml:space="preserve">                            Temperature t = new Temperature(from, to, inputData);</w:t>
      </w:r>
    </w:p>
    <w:p w:rsidR="000C119D" w:rsidRDefault="000C119D" w:rsidP="000C119D">
      <w:pPr>
        <w:spacing w:after="0" w:line="240" w:lineRule="auto"/>
      </w:pPr>
      <w:r>
        <w:t xml:space="preserve">                            outputData = t.convert();</w:t>
      </w:r>
    </w:p>
    <w:p w:rsidR="000C119D" w:rsidRDefault="000C119D" w:rsidP="000C119D">
      <w:pPr>
        <w:spacing w:after="0" w:line="240" w:lineRule="auto"/>
      </w:pPr>
      <w:r>
        <w:t xml:space="preserve">                            break;</w:t>
      </w:r>
    </w:p>
    <w:p w:rsidR="000C119D" w:rsidRDefault="000C119D" w:rsidP="000C119D">
      <w:pPr>
        <w:spacing w:after="0" w:line="240" w:lineRule="auto"/>
      </w:pPr>
      <w:r>
        <w:t xml:space="preserve">                        case 6:</w:t>
      </w:r>
    </w:p>
    <w:p w:rsidR="000C119D" w:rsidRDefault="000C119D" w:rsidP="000C119D">
      <w:pPr>
        <w:spacing w:after="0" w:line="240" w:lineRule="auto"/>
      </w:pPr>
      <w:r>
        <w:t xml:space="preserve">                            if (from &gt; 2) {</w:t>
      </w:r>
    </w:p>
    <w:p w:rsidR="000C119D" w:rsidRDefault="000C119D" w:rsidP="000C119D">
      <w:pPr>
        <w:spacing w:after="0" w:line="240" w:lineRule="auto"/>
      </w:pPr>
      <w:r>
        <w:t xml:space="preserve">                                type1 = 1;</w:t>
      </w:r>
    </w:p>
    <w:p w:rsidR="000C119D" w:rsidRDefault="000C119D" w:rsidP="000C119D">
      <w:pPr>
        <w:spacing w:after="0" w:line="240" w:lineRule="auto"/>
      </w:pPr>
      <w:r>
        <w:t xml:space="preserve">                                from -= 3;</w:t>
      </w:r>
    </w:p>
    <w:p w:rsidR="000C119D" w:rsidRDefault="000C119D" w:rsidP="000C119D">
      <w:pPr>
        <w:spacing w:after="0" w:line="240" w:lineRule="auto"/>
      </w:pPr>
      <w:r>
        <w:t xml:space="preserve">                            }</w:t>
      </w:r>
    </w:p>
    <w:p w:rsidR="000C119D" w:rsidRDefault="000C119D" w:rsidP="000C119D">
      <w:pPr>
        <w:spacing w:after="0" w:line="240" w:lineRule="auto"/>
      </w:pPr>
      <w:r>
        <w:t xml:space="preserve">                            if (to &gt; 2) {</w:t>
      </w:r>
    </w:p>
    <w:p w:rsidR="000C119D" w:rsidRDefault="000C119D" w:rsidP="000C119D">
      <w:pPr>
        <w:spacing w:after="0" w:line="240" w:lineRule="auto"/>
      </w:pPr>
      <w:r>
        <w:t xml:space="preserve">                                type2 = 1;</w:t>
      </w:r>
    </w:p>
    <w:p w:rsidR="000C119D" w:rsidRDefault="000C119D" w:rsidP="000C119D">
      <w:pPr>
        <w:spacing w:after="0" w:line="240" w:lineRule="auto"/>
      </w:pPr>
      <w:r>
        <w:t xml:space="preserve">                                to -= 3;</w:t>
      </w:r>
    </w:p>
    <w:p w:rsidR="000C119D" w:rsidRDefault="000C119D" w:rsidP="000C119D">
      <w:pPr>
        <w:spacing w:after="0" w:line="240" w:lineRule="auto"/>
      </w:pPr>
      <w:r>
        <w:t xml:space="preserve">                            }</w:t>
      </w:r>
    </w:p>
    <w:p w:rsidR="000C119D" w:rsidRDefault="000C119D" w:rsidP="000C119D">
      <w:pPr>
        <w:spacing w:after="0" w:line="240" w:lineRule="auto"/>
      </w:pPr>
      <w:r>
        <w:t xml:space="preserve">                            Volume v = new Volume(from, to, type1, type2, inputData);</w:t>
      </w:r>
    </w:p>
    <w:p w:rsidR="000C119D" w:rsidRDefault="000C119D" w:rsidP="000C119D">
      <w:pPr>
        <w:spacing w:after="0" w:line="240" w:lineRule="auto"/>
      </w:pPr>
      <w:r>
        <w:t xml:space="preserve">                            outputData = v.convert();</w:t>
      </w:r>
    </w:p>
    <w:p w:rsidR="000C119D" w:rsidRDefault="000C119D" w:rsidP="000C119D">
      <w:pPr>
        <w:spacing w:after="0" w:line="240" w:lineRule="auto"/>
      </w:pPr>
      <w:r>
        <w:t xml:space="preserve">                            break;</w:t>
      </w:r>
    </w:p>
    <w:p w:rsidR="000C119D" w:rsidRDefault="000C119D" w:rsidP="000C119D">
      <w:pPr>
        <w:spacing w:after="0" w:line="240" w:lineRule="auto"/>
      </w:pPr>
      <w:r>
        <w:t xml:space="preserve">                        default:</w:t>
      </w:r>
    </w:p>
    <w:p w:rsidR="000C119D" w:rsidRDefault="000C119D" w:rsidP="000C119D">
      <w:pPr>
        <w:spacing w:after="0" w:line="240" w:lineRule="auto"/>
      </w:pPr>
      <w:r>
        <w:t xml:space="preserve">                    }</w:t>
      </w:r>
    </w:p>
    <w:p w:rsidR="000C119D" w:rsidRDefault="000C119D" w:rsidP="000C119D">
      <w:pPr>
        <w:spacing w:after="0" w:line="240" w:lineRule="auto"/>
      </w:pPr>
      <w:r>
        <w:t xml:space="preserve">                    outputText.setText(outputData.toString());</w:t>
      </w:r>
    </w:p>
    <w:p w:rsidR="000C119D" w:rsidRDefault="000C119D" w:rsidP="000C119D">
      <w:pPr>
        <w:spacing w:after="0" w:line="240" w:lineRule="auto"/>
      </w:pPr>
      <w:r>
        <w:t xml:space="preserve">                }</w:t>
      </w:r>
    </w:p>
    <w:p w:rsidR="000C119D" w:rsidRDefault="000C119D" w:rsidP="000C119D">
      <w:pPr>
        <w:spacing w:after="0" w:line="240" w:lineRule="auto"/>
      </w:pPr>
      <w:r>
        <w:t xml:space="preserve">            }</w:t>
      </w:r>
    </w:p>
    <w:p w:rsidR="000C119D" w:rsidRDefault="000C119D" w:rsidP="000C119D">
      <w:pPr>
        <w:spacing w:after="0" w:line="240" w:lineRule="auto"/>
      </w:pPr>
      <w:r>
        <w:t xml:space="preserve">        });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    // swap units if swapable</w:t>
      </w:r>
    </w:p>
    <w:p w:rsidR="000C119D" w:rsidRDefault="000C119D" w:rsidP="000C119D">
      <w:pPr>
        <w:spacing w:after="0" w:line="240" w:lineRule="auto"/>
      </w:pPr>
      <w:r>
        <w:t xml:space="preserve">        swap.setOnMouseClicked((e) -&gt; {</w:t>
      </w:r>
    </w:p>
    <w:p w:rsidR="000C119D" w:rsidRDefault="000C119D" w:rsidP="000C119D">
      <w:pPr>
        <w:spacing w:after="0" w:line="240" w:lineRule="auto"/>
      </w:pPr>
      <w:r>
        <w:t xml:space="preserve">            // check if the selected conversion type is in a valid state</w:t>
      </w:r>
    </w:p>
    <w:p w:rsidR="000C119D" w:rsidRDefault="000C119D" w:rsidP="000C119D">
      <w:pPr>
        <w:spacing w:after="0" w:line="240" w:lineRule="auto"/>
      </w:pPr>
      <w:r>
        <w:t xml:space="preserve">            if (types.getSelectionModel().getSelectedIndex() &gt; -1) {</w:t>
      </w:r>
    </w:p>
    <w:p w:rsidR="000C119D" w:rsidRDefault="000C119D" w:rsidP="000C119D">
      <w:pPr>
        <w:spacing w:after="0" w:line="240" w:lineRule="auto"/>
      </w:pPr>
      <w:r>
        <w:t xml:space="preserve">                int from = inputType.getSelectionModel().getSelectedIndex(),</w:t>
      </w:r>
    </w:p>
    <w:p w:rsidR="000C119D" w:rsidRDefault="000C119D" w:rsidP="000C119D">
      <w:pPr>
        <w:spacing w:after="0" w:line="240" w:lineRule="auto"/>
      </w:pPr>
      <w:r>
        <w:t xml:space="preserve">                        to = outputType.getSelectionModel().getSelectedIndex();</w:t>
      </w:r>
    </w:p>
    <w:p w:rsidR="000C119D" w:rsidRDefault="000C119D" w:rsidP="000C119D">
      <w:pPr>
        <w:spacing w:after="0" w:line="240" w:lineRule="auto"/>
      </w:pPr>
      <w:r>
        <w:t xml:space="preserve">                from += to;</w:t>
      </w:r>
    </w:p>
    <w:p w:rsidR="000C119D" w:rsidRDefault="000C119D" w:rsidP="000C119D">
      <w:pPr>
        <w:spacing w:after="0" w:line="240" w:lineRule="auto"/>
      </w:pPr>
      <w:r>
        <w:t xml:space="preserve">                to = from - to;</w:t>
      </w:r>
    </w:p>
    <w:p w:rsidR="000C119D" w:rsidRDefault="000C119D" w:rsidP="000C119D">
      <w:pPr>
        <w:spacing w:after="0" w:line="240" w:lineRule="auto"/>
      </w:pPr>
      <w:r>
        <w:t xml:space="preserve">                from -= to;</w:t>
      </w:r>
    </w:p>
    <w:p w:rsidR="000C119D" w:rsidRDefault="000C119D" w:rsidP="000C119D">
      <w:pPr>
        <w:spacing w:after="0" w:line="240" w:lineRule="auto"/>
      </w:pPr>
      <w:r>
        <w:t xml:space="preserve">                // now set them</w:t>
      </w:r>
    </w:p>
    <w:p w:rsidR="000C119D" w:rsidRDefault="000C119D" w:rsidP="000C119D">
      <w:pPr>
        <w:spacing w:after="0" w:line="240" w:lineRule="auto"/>
      </w:pPr>
      <w:r>
        <w:t xml:space="preserve">                inputType.getSelectionModel().select(from);</w:t>
      </w:r>
    </w:p>
    <w:p w:rsidR="000C119D" w:rsidRDefault="000C119D" w:rsidP="000C119D">
      <w:pPr>
        <w:spacing w:after="0" w:line="240" w:lineRule="auto"/>
      </w:pPr>
      <w:r>
        <w:t xml:space="preserve">                outputType.getSelectionModel().select(to);</w:t>
      </w:r>
    </w:p>
    <w:p w:rsidR="000C119D" w:rsidRDefault="000C119D" w:rsidP="000C119D">
      <w:pPr>
        <w:spacing w:after="0" w:line="240" w:lineRule="auto"/>
      </w:pPr>
      <w:r>
        <w:t xml:space="preserve">            }</w:t>
      </w:r>
    </w:p>
    <w:p w:rsidR="000C119D" w:rsidRDefault="000C119D" w:rsidP="000C119D">
      <w:pPr>
        <w:spacing w:after="0" w:line="240" w:lineRule="auto"/>
      </w:pPr>
      <w:r>
        <w:t xml:space="preserve">        });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    // clear input and output</w:t>
      </w:r>
    </w:p>
    <w:p w:rsidR="000C119D" w:rsidRDefault="000C119D" w:rsidP="000C119D">
      <w:pPr>
        <w:spacing w:after="0" w:line="240" w:lineRule="auto"/>
      </w:pPr>
      <w:r>
        <w:t xml:space="preserve">        clear.setOnMouseClicked((e) -&gt; {</w:t>
      </w:r>
    </w:p>
    <w:p w:rsidR="000C119D" w:rsidRDefault="000C119D" w:rsidP="000C119D">
      <w:pPr>
        <w:spacing w:after="0" w:line="240" w:lineRule="auto"/>
      </w:pPr>
      <w:r>
        <w:t xml:space="preserve">            inputText.clear();</w:t>
      </w:r>
    </w:p>
    <w:p w:rsidR="000C119D" w:rsidRDefault="000C119D" w:rsidP="000C119D">
      <w:pPr>
        <w:spacing w:after="0" w:line="240" w:lineRule="auto"/>
      </w:pPr>
      <w:r>
        <w:t xml:space="preserve">            outputText.clear();</w:t>
      </w:r>
    </w:p>
    <w:p w:rsidR="000C119D" w:rsidRDefault="000C119D" w:rsidP="000C119D">
      <w:pPr>
        <w:spacing w:after="0" w:line="240" w:lineRule="auto"/>
      </w:pPr>
      <w:r>
        <w:t xml:space="preserve">        });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    // show about us dialog</w:t>
      </w:r>
    </w:p>
    <w:p w:rsidR="000C119D" w:rsidRDefault="000C119D" w:rsidP="000C119D">
      <w:pPr>
        <w:spacing w:after="0" w:line="240" w:lineRule="auto"/>
      </w:pPr>
      <w:r>
        <w:t xml:space="preserve">        about.setOnMouseClicked((e) -&gt; {</w:t>
      </w:r>
    </w:p>
    <w:p w:rsidR="000C119D" w:rsidRDefault="000C119D" w:rsidP="000C119D">
      <w:pPr>
        <w:spacing w:after="0" w:line="240" w:lineRule="auto"/>
      </w:pPr>
      <w:r>
        <w:t xml:space="preserve">            dialog.setTransitionType(DialogTransition.CENTER);</w:t>
      </w:r>
    </w:p>
    <w:p w:rsidR="000C119D" w:rsidRDefault="000C119D" w:rsidP="000C119D">
      <w:pPr>
        <w:spacing w:after="0" w:line="240" w:lineRule="auto"/>
      </w:pPr>
      <w:r>
        <w:t xml:space="preserve">            dialog.show(mainbody);</w:t>
      </w:r>
    </w:p>
    <w:p w:rsidR="000C119D" w:rsidRDefault="000C119D" w:rsidP="000C119D">
      <w:pPr>
        <w:spacing w:after="0" w:line="240" w:lineRule="auto"/>
      </w:pPr>
      <w:r>
        <w:t xml:space="preserve">        });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    // hide about us dialog</w:t>
      </w:r>
    </w:p>
    <w:p w:rsidR="000C119D" w:rsidRDefault="000C119D" w:rsidP="000C119D">
      <w:pPr>
        <w:spacing w:after="0" w:line="240" w:lineRule="auto"/>
      </w:pPr>
      <w:r>
        <w:t xml:space="preserve">        ok.setOnMouseClicked((e) -&gt; {</w:t>
      </w:r>
    </w:p>
    <w:p w:rsidR="000C119D" w:rsidRDefault="000C119D" w:rsidP="000C119D">
      <w:pPr>
        <w:spacing w:after="0" w:line="240" w:lineRule="auto"/>
      </w:pPr>
      <w:r>
        <w:t xml:space="preserve">            dialog.close();</w:t>
      </w:r>
    </w:p>
    <w:p w:rsidR="000C119D" w:rsidRDefault="000C119D" w:rsidP="000C119D">
      <w:pPr>
        <w:spacing w:after="0" w:line="240" w:lineRule="auto"/>
      </w:pPr>
      <w:r>
        <w:t xml:space="preserve">        });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Pr="000C119D" w:rsidRDefault="000C119D" w:rsidP="000C119D">
      <w:pPr>
        <w:spacing w:after="0" w:line="240" w:lineRule="auto"/>
      </w:pPr>
      <w:r>
        <w:t>}</w:t>
      </w:r>
    </w:p>
    <w:p w:rsidR="000C119D" w:rsidRDefault="000C119D" w:rsidP="000C119D">
      <w:pPr>
        <w:pStyle w:val="Heading2"/>
        <w:spacing w:line="240" w:lineRule="auto"/>
      </w:pPr>
      <w:bookmarkStart w:id="11" w:name="_Toc469072629"/>
      <w:r w:rsidRPr="000C119D">
        <w:t>Converter.java</w:t>
      </w:r>
      <w:bookmarkEnd w:id="11"/>
    </w:p>
    <w:p w:rsidR="000C119D" w:rsidRDefault="000C119D" w:rsidP="000C119D">
      <w:pPr>
        <w:spacing w:after="0" w:line="240" w:lineRule="auto"/>
      </w:pPr>
      <w:r>
        <w:t>package converter;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>/**</w:t>
      </w:r>
    </w:p>
    <w:p w:rsidR="000C119D" w:rsidRDefault="000C119D" w:rsidP="000C119D">
      <w:pPr>
        <w:spacing w:after="0" w:line="240" w:lineRule="auto"/>
      </w:pPr>
      <w:r>
        <w:t xml:space="preserve"> *</w:t>
      </w:r>
    </w:p>
    <w:p w:rsidR="000C119D" w:rsidRDefault="000C119D" w:rsidP="000C119D">
      <w:pPr>
        <w:spacing w:after="0" w:line="240" w:lineRule="auto"/>
      </w:pPr>
      <w:r>
        <w:t xml:space="preserve"> * @author Joy Jain</w:t>
      </w:r>
    </w:p>
    <w:p w:rsidR="000C119D" w:rsidRDefault="000C119D" w:rsidP="000C119D">
      <w:pPr>
        <w:spacing w:after="0" w:line="240" w:lineRule="auto"/>
      </w:pPr>
      <w:r>
        <w:t xml:space="preserve"> */</w:t>
      </w:r>
    </w:p>
    <w:p w:rsidR="000C119D" w:rsidRDefault="000C119D" w:rsidP="000C119D">
      <w:pPr>
        <w:spacing w:after="0" w:line="240" w:lineRule="auto"/>
      </w:pPr>
      <w:r>
        <w:t>import com.jfoenix.controls.JFXDecorator;</w:t>
      </w:r>
    </w:p>
    <w:p w:rsidR="000C119D" w:rsidRDefault="000C119D" w:rsidP="000C119D">
      <w:pPr>
        <w:spacing w:after="0" w:line="240" w:lineRule="auto"/>
      </w:pPr>
      <w:r>
        <w:t>import com.jfoenix.svg.SVGGlyphLoader;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>import converter.gui.main.MainController;</w:t>
      </w:r>
    </w:p>
    <w:p w:rsidR="000C119D" w:rsidRDefault="000C119D" w:rsidP="000C119D">
      <w:pPr>
        <w:spacing w:after="0" w:line="240" w:lineRule="auto"/>
      </w:pPr>
      <w:r>
        <w:t>import io.datafx.controller.flow.Flow;</w:t>
      </w:r>
    </w:p>
    <w:p w:rsidR="000C119D" w:rsidRDefault="000C119D" w:rsidP="000C119D">
      <w:pPr>
        <w:spacing w:after="0" w:line="240" w:lineRule="auto"/>
      </w:pPr>
      <w:r>
        <w:t>import io.datafx.controller.flow.container.DefaultFlowContainer;</w:t>
      </w:r>
    </w:p>
    <w:p w:rsidR="000C119D" w:rsidRDefault="000C119D" w:rsidP="000C119D">
      <w:pPr>
        <w:spacing w:after="0" w:line="240" w:lineRule="auto"/>
      </w:pPr>
      <w:r>
        <w:t>import io.datafx.controller.flow.context.FXMLViewFlowContext;</w:t>
      </w:r>
    </w:p>
    <w:p w:rsidR="000C119D" w:rsidRDefault="000C119D" w:rsidP="000C119D">
      <w:pPr>
        <w:spacing w:after="0" w:line="240" w:lineRule="auto"/>
      </w:pPr>
      <w:r>
        <w:t>import io.datafx.controller.flow.context.ViewFlowContext;</w:t>
      </w:r>
    </w:p>
    <w:p w:rsidR="000C119D" w:rsidRDefault="000C119D" w:rsidP="000C119D">
      <w:pPr>
        <w:spacing w:after="0" w:line="240" w:lineRule="auto"/>
      </w:pPr>
      <w:r>
        <w:t>import javafx.application.Application;</w:t>
      </w:r>
    </w:p>
    <w:p w:rsidR="000C119D" w:rsidRDefault="000C119D" w:rsidP="000C119D">
      <w:pPr>
        <w:spacing w:after="0" w:line="240" w:lineRule="auto"/>
      </w:pPr>
      <w:r>
        <w:t>import javafx.scene.Scene;</w:t>
      </w:r>
    </w:p>
    <w:p w:rsidR="000C119D" w:rsidRDefault="000C119D" w:rsidP="000C119D">
      <w:pPr>
        <w:spacing w:after="0" w:line="240" w:lineRule="auto"/>
      </w:pPr>
      <w:r>
        <w:t>import javafx.stage.Stage;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>public class Converter extends Application {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@FXMLViewFlowContext</w:t>
      </w:r>
    </w:p>
    <w:p w:rsidR="000C119D" w:rsidRDefault="000C119D" w:rsidP="000C119D">
      <w:pPr>
        <w:spacing w:after="0" w:line="240" w:lineRule="auto"/>
      </w:pPr>
      <w:r>
        <w:t xml:space="preserve">    private ViewFlowContext flowContext;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/**</w:t>
      </w:r>
    </w:p>
    <w:p w:rsidR="000C119D" w:rsidRDefault="000C119D" w:rsidP="000C119D">
      <w:pPr>
        <w:spacing w:after="0" w:line="240" w:lineRule="auto"/>
      </w:pPr>
      <w:r>
        <w:t xml:space="preserve">     * @param args the command line arguments</w:t>
      </w:r>
    </w:p>
    <w:p w:rsidR="000C119D" w:rsidRDefault="000C119D" w:rsidP="000C119D">
      <w:pPr>
        <w:spacing w:after="0" w:line="240" w:lineRule="auto"/>
      </w:pPr>
      <w:r>
        <w:t xml:space="preserve">     */</w:t>
      </w:r>
    </w:p>
    <w:p w:rsidR="000C119D" w:rsidRDefault="000C119D" w:rsidP="000C119D">
      <w:pPr>
        <w:spacing w:after="0" w:line="240" w:lineRule="auto"/>
      </w:pPr>
      <w:r>
        <w:t xml:space="preserve">    public static void main(String[] args) {</w:t>
      </w:r>
    </w:p>
    <w:p w:rsidR="000C119D" w:rsidRDefault="000C119D" w:rsidP="000C119D">
      <w:pPr>
        <w:spacing w:after="0" w:line="240" w:lineRule="auto"/>
      </w:pPr>
      <w:r>
        <w:t xml:space="preserve">        launch(args);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@Override</w:t>
      </w:r>
    </w:p>
    <w:p w:rsidR="000C119D" w:rsidRDefault="000C119D" w:rsidP="000C119D">
      <w:pPr>
        <w:spacing w:after="0" w:line="240" w:lineRule="auto"/>
      </w:pPr>
      <w:r>
        <w:t xml:space="preserve">    public void start(Stage stage) throws Exception {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    new Thread(() -&gt; {</w:t>
      </w:r>
    </w:p>
    <w:p w:rsidR="000C119D" w:rsidRDefault="000C119D" w:rsidP="000C119D">
      <w:pPr>
        <w:spacing w:after="0" w:line="240" w:lineRule="auto"/>
      </w:pPr>
      <w:r>
        <w:t xml:space="preserve">            try {</w:t>
      </w:r>
    </w:p>
    <w:p w:rsidR="000C119D" w:rsidRDefault="000C119D" w:rsidP="000C119D">
      <w:pPr>
        <w:spacing w:after="0" w:line="240" w:lineRule="auto"/>
      </w:pPr>
      <w:r>
        <w:t xml:space="preserve">                SVGGlyphLoader.loadGlyphsFont(Converter.class.getResourceAsStream("/resources/fonts/icomoon.svg"), "icomoon.svg");</w:t>
      </w:r>
    </w:p>
    <w:p w:rsidR="000C119D" w:rsidRDefault="000C119D" w:rsidP="000C119D">
      <w:pPr>
        <w:spacing w:after="0" w:line="240" w:lineRule="auto"/>
      </w:pPr>
      <w:r>
        <w:lastRenderedPageBreak/>
        <w:t xml:space="preserve">            } catch (Exception e) {</w:t>
      </w:r>
    </w:p>
    <w:p w:rsidR="000C119D" w:rsidRDefault="000C119D" w:rsidP="000C119D">
      <w:pPr>
        <w:spacing w:after="0" w:line="240" w:lineRule="auto"/>
      </w:pPr>
      <w:r>
        <w:t xml:space="preserve">                // TODO Auto-generated catch block</w:t>
      </w:r>
    </w:p>
    <w:p w:rsidR="000C119D" w:rsidRDefault="000C119D" w:rsidP="000C119D">
      <w:pPr>
        <w:spacing w:after="0" w:line="240" w:lineRule="auto"/>
      </w:pPr>
      <w:r>
        <w:t xml:space="preserve">                e.printStackTrace();</w:t>
      </w:r>
    </w:p>
    <w:p w:rsidR="000C119D" w:rsidRDefault="000C119D" w:rsidP="000C119D">
      <w:pPr>
        <w:spacing w:after="0" w:line="240" w:lineRule="auto"/>
      </w:pPr>
      <w:r>
        <w:t xml:space="preserve">            }</w:t>
      </w:r>
    </w:p>
    <w:p w:rsidR="000C119D" w:rsidRDefault="000C119D" w:rsidP="000C119D">
      <w:pPr>
        <w:spacing w:after="0" w:line="240" w:lineRule="auto"/>
      </w:pPr>
      <w:r>
        <w:t xml:space="preserve">        }).start();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    Flow flow = new Flow(MainController.class);</w:t>
      </w:r>
    </w:p>
    <w:p w:rsidR="000C119D" w:rsidRDefault="000C119D" w:rsidP="000C119D">
      <w:pPr>
        <w:spacing w:after="0" w:line="240" w:lineRule="auto"/>
      </w:pPr>
      <w:r>
        <w:t xml:space="preserve">        DefaultFlowContainer container = new DefaultFlowContainer();</w:t>
      </w:r>
    </w:p>
    <w:p w:rsidR="000C119D" w:rsidRDefault="000C119D" w:rsidP="000C119D">
      <w:pPr>
        <w:spacing w:after="0" w:line="240" w:lineRule="auto"/>
      </w:pPr>
      <w:r>
        <w:t xml:space="preserve">        flowContext = new ViewFlowContext();</w:t>
      </w:r>
    </w:p>
    <w:p w:rsidR="000C119D" w:rsidRDefault="000C119D" w:rsidP="000C119D">
      <w:pPr>
        <w:spacing w:after="0" w:line="240" w:lineRule="auto"/>
      </w:pPr>
      <w:r>
        <w:t xml:space="preserve">        flowContext.register("Stage", stage);</w:t>
      </w:r>
    </w:p>
    <w:p w:rsidR="000C119D" w:rsidRDefault="000C119D" w:rsidP="000C119D">
      <w:pPr>
        <w:spacing w:after="0" w:line="240" w:lineRule="auto"/>
      </w:pPr>
      <w:r>
        <w:t xml:space="preserve">        flow.createHandler(flowContext).start(container);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    JFXDecorator decorator = new JFXDecorator(stage, container.getView());</w:t>
      </w:r>
    </w:p>
    <w:p w:rsidR="000C119D" w:rsidRDefault="000C119D" w:rsidP="000C119D">
      <w:pPr>
        <w:spacing w:after="0" w:line="240" w:lineRule="auto"/>
      </w:pPr>
      <w:r>
        <w:t xml:space="preserve">        decorator.setCustomMaximize(true);</w:t>
      </w:r>
    </w:p>
    <w:p w:rsidR="000C119D" w:rsidRDefault="000C119D" w:rsidP="000C119D">
      <w:pPr>
        <w:spacing w:after="0" w:line="240" w:lineRule="auto"/>
      </w:pPr>
      <w:r>
        <w:t xml:space="preserve">        Scene scene = new Scene(decorator, 600, 500);</w:t>
      </w:r>
    </w:p>
    <w:p w:rsidR="000C119D" w:rsidRDefault="000C119D" w:rsidP="000C119D">
      <w:pPr>
        <w:spacing w:after="0" w:line="240" w:lineRule="auto"/>
      </w:pPr>
      <w:r>
        <w:t xml:space="preserve">        scene.getStylesheets().add(Converter.class.getResource("/resources/css/jfoenix-fonts.css").toExternalForm());</w:t>
      </w:r>
    </w:p>
    <w:p w:rsidR="000C119D" w:rsidRDefault="000C119D" w:rsidP="000C119D">
      <w:pPr>
        <w:spacing w:after="0" w:line="240" w:lineRule="auto"/>
      </w:pPr>
      <w:r>
        <w:t xml:space="preserve">        scene.getStylesheets().add(Converter.class.getResource("/resources/css/jfoenix-design.css").toExternalForm());</w:t>
      </w:r>
    </w:p>
    <w:p w:rsidR="000C119D" w:rsidRDefault="000C119D" w:rsidP="000C119D">
      <w:pPr>
        <w:spacing w:after="0" w:line="240" w:lineRule="auto"/>
      </w:pPr>
      <w:r>
        <w:t xml:space="preserve">        scene.getStylesheets().add(Converter.class.getResource("/resources/css/jfoenix-main-demo.css").toExternalForm());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    stage.setTitle("Converter v1.0");</w:t>
      </w:r>
    </w:p>
    <w:p w:rsidR="000C119D" w:rsidRDefault="000C119D" w:rsidP="000C119D">
      <w:pPr>
        <w:spacing w:after="0" w:line="240" w:lineRule="auto"/>
      </w:pPr>
      <w:r>
        <w:t xml:space="preserve">        stage.setScene(scene);</w:t>
      </w:r>
    </w:p>
    <w:p w:rsidR="000C119D" w:rsidRDefault="000C119D" w:rsidP="000C119D">
      <w:pPr>
        <w:spacing w:after="0" w:line="240" w:lineRule="auto"/>
      </w:pPr>
      <w:r>
        <w:t xml:space="preserve">        stage.show();</w:t>
      </w:r>
    </w:p>
    <w:p w:rsidR="000C119D" w:rsidRDefault="000C119D" w:rsidP="000C119D">
      <w:pPr>
        <w:spacing w:after="0" w:line="240" w:lineRule="auto"/>
      </w:pPr>
      <w:r>
        <w:t xml:space="preserve">    }</w:t>
      </w:r>
    </w:p>
    <w:p w:rsidR="000C119D" w:rsidRDefault="000C119D" w:rsidP="000C119D">
      <w:pPr>
        <w:spacing w:after="0" w:line="240" w:lineRule="auto"/>
      </w:pPr>
    </w:p>
    <w:p w:rsidR="000C119D" w:rsidRPr="000C119D" w:rsidRDefault="000C119D" w:rsidP="000C119D">
      <w:pPr>
        <w:spacing w:after="0" w:line="240" w:lineRule="auto"/>
      </w:pPr>
      <w:r>
        <w:t>}</w:t>
      </w:r>
    </w:p>
    <w:p w:rsidR="000C119D" w:rsidRDefault="000C119D" w:rsidP="000C119D">
      <w:pPr>
        <w:pStyle w:val="Heading2"/>
        <w:spacing w:line="240" w:lineRule="auto"/>
      </w:pPr>
      <w:bookmarkStart w:id="12" w:name="_Toc469072630"/>
      <w:r w:rsidRPr="000C119D">
        <w:t>UnitTypes.java</w:t>
      </w:r>
      <w:bookmarkEnd w:id="12"/>
    </w:p>
    <w:p w:rsidR="000C119D" w:rsidRDefault="000C119D" w:rsidP="000C119D">
      <w:pPr>
        <w:spacing w:after="0" w:line="240" w:lineRule="auto"/>
      </w:pPr>
      <w:r>
        <w:t>package converter;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>public class UnitTypes {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 xml:space="preserve">    public static final String types[] = {"Area", "Data Transfer Rate", "Digital Storage", "Frequency", "Length", "Temperature", "Volume"},</w:t>
      </w:r>
    </w:p>
    <w:p w:rsidR="000C119D" w:rsidRDefault="000C119D" w:rsidP="000C119D">
      <w:pPr>
        <w:spacing w:after="0" w:line="240" w:lineRule="auto"/>
      </w:pPr>
      <w:r>
        <w:t xml:space="preserve">            units[][] = {</w:t>
      </w:r>
    </w:p>
    <w:p w:rsidR="000C119D" w:rsidRDefault="000C119D" w:rsidP="000C119D">
      <w:pPr>
        <w:spacing w:after="0" w:line="240" w:lineRule="auto"/>
      </w:pPr>
      <w:r>
        <w:t xml:space="preserve">                {"Square metre", "Hectare", "Square kilometre", "Square inch", "Square foot", "Square yard", "Acre", "Square mile"},</w:t>
      </w:r>
    </w:p>
    <w:p w:rsidR="000C119D" w:rsidRDefault="000C119D" w:rsidP="000C119D">
      <w:pPr>
        <w:spacing w:after="0" w:line="240" w:lineRule="auto"/>
      </w:pPr>
      <w:r>
        <w:t xml:space="preserve">                {"Bit per second", "Kilobit per second", "Megabit per second", "Gigabit per second", "Terabit per second", "Byte per second", "Kilobyte per second", "Megabyte per second", "Gigabyte per second", "Terabyte per second"},</w:t>
      </w:r>
    </w:p>
    <w:p w:rsidR="000C119D" w:rsidRDefault="000C119D" w:rsidP="000C119D">
      <w:pPr>
        <w:spacing w:after="0" w:line="240" w:lineRule="auto"/>
      </w:pPr>
      <w:r>
        <w:t xml:space="preserve">                {"Bit", "Kilobit", "Megabit", "Gigabit", "Terabit", "Petabit", "Byte", "Kilobyte", "Megabyte", "Gigabyte", "Terabyte", "Petabyte"},</w:t>
      </w:r>
    </w:p>
    <w:p w:rsidR="000C119D" w:rsidRDefault="000C119D" w:rsidP="000C119D">
      <w:pPr>
        <w:spacing w:after="0" w:line="240" w:lineRule="auto"/>
      </w:pPr>
      <w:r>
        <w:t xml:space="preserve">                {"Hertz", "Kilohertz", "Megahertz", "Gigahertz"},</w:t>
      </w:r>
    </w:p>
    <w:p w:rsidR="000C119D" w:rsidRDefault="000C119D" w:rsidP="000C119D">
      <w:pPr>
        <w:spacing w:after="0" w:line="240" w:lineRule="auto"/>
      </w:pPr>
      <w:r>
        <w:t xml:space="preserve">                {"nanometre", "Micrometre", "millimetre", "Centimetre", "Metre", "Kilometre", "Inch", "Foot", "Yard", "Mile"},</w:t>
      </w:r>
    </w:p>
    <w:p w:rsidR="000C119D" w:rsidRDefault="000C119D" w:rsidP="000C119D">
      <w:pPr>
        <w:spacing w:after="0" w:line="240" w:lineRule="auto"/>
      </w:pPr>
      <w:r>
        <w:lastRenderedPageBreak/>
        <w:t xml:space="preserve">                {"Celsius", "Fahrenheit", "Kelvin"},</w:t>
      </w:r>
    </w:p>
    <w:p w:rsidR="000C119D" w:rsidRDefault="000C119D" w:rsidP="000C119D">
      <w:pPr>
        <w:spacing w:after="0" w:line="240" w:lineRule="auto"/>
      </w:pPr>
      <w:r>
        <w:t xml:space="preserve">                {"Millilitre", "Litre", "Cubic metre", "Cubic inch", "Cubic foot"}</w:t>
      </w:r>
    </w:p>
    <w:p w:rsidR="000C119D" w:rsidRDefault="000C119D" w:rsidP="000C119D">
      <w:pPr>
        <w:spacing w:after="0" w:line="240" w:lineRule="auto"/>
      </w:pPr>
      <w:r>
        <w:t xml:space="preserve">            };</w:t>
      </w:r>
    </w:p>
    <w:p w:rsidR="000C119D" w:rsidRPr="000C119D" w:rsidRDefault="000C119D" w:rsidP="000C119D">
      <w:pPr>
        <w:spacing w:after="0" w:line="240" w:lineRule="auto"/>
      </w:pPr>
      <w:r>
        <w:t>}</w:t>
      </w:r>
    </w:p>
    <w:p w:rsidR="000C119D" w:rsidRDefault="000C119D" w:rsidP="000C119D">
      <w:pPr>
        <w:pStyle w:val="Heading2"/>
        <w:spacing w:line="240" w:lineRule="auto"/>
      </w:pPr>
      <w:bookmarkStart w:id="13" w:name="_Toc469072631"/>
      <w:r w:rsidRPr="000C119D">
        <w:t>Main.fxml</w:t>
      </w:r>
      <w:bookmarkEnd w:id="13"/>
    </w:p>
    <w:p w:rsidR="000C119D" w:rsidRDefault="000C119D" w:rsidP="000C119D">
      <w:pPr>
        <w:spacing w:after="0" w:line="240" w:lineRule="auto"/>
      </w:pPr>
      <w:r>
        <w:t>&lt;?xml version="1.0" encoding="UTF-8"?&gt;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>&lt;?import java.lang.*?&gt;</w:t>
      </w:r>
    </w:p>
    <w:p w:rsidR="000C119D" w:rsidRDefault="000C119D" w:rsidP="000C119D">
      <w:pPr>
        <w:spacing w:after="0" w:line="240" w:lineRule="auto"/>
      </w:pPr>
      <w:r>
        <w:t>&lt;?import javafx.scene.control.*?&gt;</w:t>
      </w:r>
    </w:p>
    <w:p w:rsidR="000C119D" w:rsidRDefault="000C119D" w:rsidP="000C119D">
      <w:pPr>
        <w:spacing w:after="0" w:line="240" w:lineRule="auto"/>
      </w:pPr>
      <w:r>
        <w:t>&lt;?import javafx.scene.layout.*?&gt;</w:t>
      </w:r>
    </w:p>
    <w:p w:rsidR="000C119D" w:rsidRDefault="000C119D" w:rsidP="000C119D">
      <w:pPr>
        <w:spacing w:after="0" w:line="240" w:lineRule="auto"/>
      </w:pPr>
      <w:r>
        <w:t>&lt;?import javafx.scene.control.Button?&gt;</w:t>
      </w:r>
    </w:p>
    <w:p w:rsidR="000C119D" w:rsidRDefault="000C119D" w:rsidP="000C119D">
      <w:pPr>
        <w:spacing w:after="0" w:line="240" w:lineRule="auto"/>
      </w:pPr>
      <w:r>
        <w:t>&lt;?import javafx.scene.layout.StackPane?&gt;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>&lt;?import de.jensd.fx.fontawesome.AwesomeIcon?&gt;</w:t>
      </w:r>
    </w:p>
    <w:p w:rsidR="000C119D" w:rsidRDefault="000C119D" w:rsidP="000C119D">
      <w:pPr>
        <w:spacing w:after="0" w:line="240" w:lineRule="auto"/>
      </w:pPr>
      <w:r>
        <w:t>&lt;?import de.jensd.fx.fontawesome.AwesomeIconsStack?&gt;</w:t>
      </w:r>
    </w:p>
    <w:p w:rsidR="000C119D" w:rsidRDefault="000C119D" w:rsidP="000C119D">
      <w:pPr>
        <w:spacing w:after="0" w:line="240" w:lineRule="auto"/>
      </w:pPr>
      <w:r>
        <w:t>&lt;?import de.jensd.fx.fontawesome.Icon?&gt;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>&lt;?import javafx.scene.shape.SVGPath?&gt;</w:t>
      </w:r>
    </w:p>
    <w:p w:rsidR="000C119D" w:rsidRDefault="000C119D" w:rsidP="000C119D">
      <w:pPr>
        <w:spacing w:after="0" w:line="240" w:lineRule="auto"/>
      </w:pPr>
      <w:r>
        <w:t>&lt;?import javafx.scene.control.ProgressBar?&gt;</w:t>
      </w:r>
    </w:p>
    <w:p w:rsidR="000C119D" w:rsidRDefault="000C119D" w:rsidP="000C119D">
      <w:pPr>
        <w:spacing w:after="0" w:line="240" w:lineRule="auto"/>
      </w:pPr>
      <w:r>
        <w:t>&lt;?import javafx.scene.shape.Rectangle?&gt;</w:t>
      </w:r>
    </w:p>
    <w:p w:rsidR="000C119D" w:rsidRDefault="000C119D" w:rsidP="000C119D">
      <w:pPr>
        <w:spacing w:after="0" w:line="240" w:lineRule="auto"/>
      </w:pPr>
      <w:r>
        <w:t>&lt;?import javafx.scene.layout.GridPane?&gt;</w:t>
      </w:r>
    </w:p>
    <w:p w:rsidR="000C119D" w:rsidRDefault="000C119D" w:rsidP="000C119D">
      <w:pPr>
        <w:spacing w:after="0" w:line="240" w:lineRule="auto"/>
      </w:pPr>
      <w:r>
        <w:t>&lt;?import javafx.scene.layout.VBox?&gt;</w:t>
      </w:r>
    </w:p>
    <w:p w:rsidR="000C119D" w:rsidRDefault="000C119D" w:rsidP="000C119D">
      <w:pPr>
        <w:spacing w:after="0" w:line="240" w:lineRule="auto"/>
      </w:pPr>
      <w:r>
        <w:t>&lt;?import javafx.scene.shape.Line?&gt;</w:t>
      </w:r>
    </w:p>
    <w:p w:rsidR="000C119D" w:rsidRDefault="000C119D" w:rsidP="000C119D">
      <w:pPr>
        <w:spacing w:after="0" w:line="240" w:lineRule="auto"/>
      </w:pPr>
      <w:r>
        <w:t>&lt;?import javafx.scene.layout.Pane?&gt;</w:t>
      </w:r>
    </w:p>
    <w:p w:rsidR="000C119D" w:rsidRDefault="000C119D" w:rsidP="000C119D">
      <w:pPr>
        <w:spacing w:after="0" w:line="240" w:lineRule="auto"/>
      </w:pPr>
      <w:r>
        <w:t>&lt;?import javafx.scene.layout.HBox?&gt;</w:t>
      </w:r>
    </w:p>
    <w:p w:rsidR="000C119D" w:rsidRDefault="000C119D" w:rsidP="000C119D">
      <w:pPr>
        <w:spacing w:after="0" w:line="240" w:lineRule="auto"/>
      </w:pPr>
      <w:r>
        <w:t>&lt;?import javafx.scene.layout.AnchorPane?&gt;</w:t>
      </w:r>
    </w:p>
    <w:p w:rsidR="000C119D" w:rsidRDefault="000C119D" w:rsidP="000C119D">
      <w:pPr>
        <w:spacing w:after="0" w:line="240" w:lineRule="auto"/>
      </w:pPr>
      <w:r>
        <w:t>&lt;?import javafx.scene.control.Label?&gt;</w:t>
      </w:r>
    </w:p>
    <w:p w:rsidR="000C119D" w:rsidRDefault="000C119D" w:rsidP="000C119D">
      <w:pPr>
        <w:spacing w:after="0" w:line="240" w:lineRule="auto"/>
      </w:pPr>
      <w:r>
        <w:t>&lt;?import javafx.scene.layout.FlowPane?&gt;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>&lt;?import com.jfoenix.controls.JFXToolbar?&gt;</w:t>
      </w:r>
    </w:p>
    <w:p w:rsidR="000C119D" w:rsidRDefault="000C119D" w:rsidP="000C119D">
      <w:pPr>
        <w:spacing w:after="0" w:line="240" w:lineRule="auto"/>
      </w:pPr>
      <w:r>
        <w:t>&lt;?import com.jfoenix.controls.JFXTextField?&gt;</w:t>
      </w:r>
    </w:p>
    <w:p w:rsidR="000C119D" w:rsidRDefault="000C119D" w:rsidP="000C119D">
      <w:pPr>
        <w:spacing w:after="0" w:line="240" w:lineRule="auto"/>
      </w:pPr>
      <w:r>
        <w:t>&lt;?import com.jfoenix.controls.JFXRippler?&gt;</w:t>
      </w:r>
    </w:p>
    <w:p w:rsidR="000C119D" w:rsidRDefault="000C119D" w:rsidP="000C119D">
      <w:pPr>
        <w:spacing w:after="0" w:line="240" w:lineRule="auto"/>
      </w:pPr>
      <w:r>
        <w:t>&lt;?import com.jfoenix.controls.JFXListView?&gt;</w:t>
      </w:r>
    </w:p>
    <w:p w:rsidR="000C119D" w:rsidRDefault="000C119D" w:rsidP="000C119D">
      <w:pPr>
        <w:spacing w:after="0" w:line="240" w:lineRule="auto"/>
      </w:pPr>
      <w:r>
        <w:t>&lt;?import com.jfoenix.controls.JFXButton?&gt;</w:t>
      </w:r>
    </w:p>
    <w:p w:rsidR="000C119D" w:rsidRDefault="000C119D" w:rsidP="000C119D">
      <w:pPr>
        <w:spacing w:after="0" w:line="240" w:lineRule="auto"/>
      </w:pPr>
      <w:r>
        <w:t>&lt;?import com.jfoenix.controls.JFXComboBox?&gt;</w:t>
      </w:r>
    </w:p>
    <w:p w:rsidR="000C119D" w:rsidRDefault="000C119D" w:rsidP="000C119D">
      <w:pPr>
        <w:spacing w:after="0" w:line="240" w:lineRule="auto"/>
      </w:pPr>
      <w:r>
        <w:t>&lt;?import com.jfoenix.controls.JFXDialog?&gt;</w:t>
      </w:r>
    </w:p>
    <w:p w:rsidR="000C119D" w:rsidRDefault="000C119D" w:rsidP="000C119D">
      <w:pPr>
        <w:spacing w:after="0" w:line="240" w:lineRule="auto"/>
      </w:pPr>
      <w:r>
        <w:t>&lt;?import com.jfoenix.controls.JFXDialogLayout?&gt;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>&lt;?import converter.gui.main.CustomValidator?&gt;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>&lt;?import javafx.scene.control.Label?&gt;</w:t>
      </w:r>
    </w:p>
    <w:p w:rsidR="000C119D" w:rsidRDefault="000C119D" w:rsidP="000C119D">
      <w:pPr>
        <w:spacing w:after="0" w:line="240" w:lineRule="auto"/>
      </w:pPr>
      <w:r>
        <w:t>&lt;?import javafx.scene.layout.BorderPane?&gt;</w:t>
      </w:r>
    </w:p>
    <w:p w:rsidR="000C119D" w:rsidRDefault="000C119D" w:rsidP="000C119D">
      <w:pPr>
        <w:spacing w:after="0" w:line="240" w:lineRule="auto"/>
      </w:pPr>
      <w:r>
        <w:t>&lt;?import javafx.geometry.Insets?&gt;</w:t>
      </w:r>
    </w:p>
    <w:p w:rsidR="000C119D" w:rsidRDefault="000C119D" w:rsidP="000C119D">
      <w:pPr>
        <w:spacing w:after="0" w:line="240" w:lineRule="auto"/>
      </w:pPr>
    </w:p>
    <w:p w:rsidR="000C119D" w:rsidRDefault="000C119D" w:rsidP="000C119D">
      <w:pPr>
        <w:spacing w:after="0" w:line="240" w:lineRule="auto"/>
      </w:pPr>
      <w:r>
        <w:t>&lt;StackPane fx:id="root" xmlns:fx="http://javafx.com/fxml/1"</w:t>
      </w:r>
    </w:p>
    <w:p w:rsidR="000C119D" w:rsidRDefault="000C119D" w:rsidP="000C119D">
      <w:pPr>
        <w:spacing w:after="0" w:line="240" w:lineRule="auto"/>
      </w:pPr>
      <w:r>
        <w:t xml:space="preserve">           xmlns="http://javafx.com/javafx/2.2"&gt;</w:t>
      </w:r>
    </w:p>
    <w:p w:rsidR="000C119D" w:rsidRDefault="000C119D" w:rsidP="000C119D">
      <w:pPr>
        <w:spacing w:after="0" w:line="240" w:lineRule="auto"/>
      </w:pPr>
      <w:r>
        <w:lastRenderedPageBreak/>
        <w:t xml:space="preserve">    &lt;BorderPane&gt;   </w:t>
      </w:r>
    </w:p>
    <w:p w:rsidR="000C119D" w:rsidRDefault="000C119D" w:rsidP="000C119D">
      <w:pPr>
        <w:spacing w:after="0" w:line="240" w:lineRule="auto"/>
      </w:pPr>
      <w:r>
        <w:t xml:space="preserve">        &lt;top&gt;</w:t>
      </w:r>
    </w:p>
    <w:p w:rsidR="000C119D" w:rsidRDefault="000C119D" w:rsidP="000C119D">
      <w:pPr>
        <w:spacing w:after="0" w:line="240" w:lineRule="auto"/>
      </w:pPr>
      <w:r>
        <w:t xml:space="preserve">            &lt;VBox spacing="20"&gt;</w:t>
      </w:r>
    </w:p>
    <w:p w:rsidR="000C119D" w:rsidRDefault="000C119D" w:rsidP="000C119D">
      <w:pPr>
        <w:spacing w:after="0" w:line="240" w:lineRule="auto"/>
      </w:pPr>
      <w:r>
        <w:t xml:space="preserve">                &lt;JFXToolbar&gt;</w:t>
      </w:r>
    </w:p>
    <w:p w:rsidR="000C119D" w:rsidRDefault="000C119D" w:rsidP="000C119D">
      <w:pPr>
        <w:spacing w:after="0" w:line="240" w:lineRule="auto"/>
      </w:pPr>
      <w:r>
        <w:t xml:space="preserve">                    &lt;leftItems&gt;</w:t>
      </w:r>
    </w:p>
    <w:p w:rsidR="000C119D" w:rsidRDefault="000C119D" w:rsidP="000C119D">
      <w:pPr>
        <w:spacing w:after="0" w:line="240" w:lineRule="auto"/>
      </w:pPr>
      <w:r>
        <w:t xml:space="preserve">                        &lt;Label&gt;Converter v1.0&lt;/Label&gt;</w:t>
      </w:r>
    </w:p>
    <w:p w:rsidR="000C119D" w:rsidRDefault="000C119D" w:rsidP="000C119D">
      <w:pPr>
        <w:spacing w:after="0" w:line="240" w:lineRule="auto"/>
      </w:pPr>
      <w:r>
        <w:t xml:space="preserve">                    &lt;/leftItems&gt;</w:t>
      </w:r>
    </w:p>
    <w:p w:rsidR="000C119D" w:rsidRDefault="000C119D" w:rsidP="000C119D">
      <w:pPr>
        <w:spacing w:after="0" w:line="240" w:lineRule="auto"/>
      </w:pPr>
      <w:r>
        <w:t xml:space="preserve">                &lt;/JFXToolbar&gt;</w:t>
      </w:r>
    </w:p>
    <w:p w:rsidR="000C119D" w:rsidRDefault="000C119D" w:rsidP="000C119D">
      <w:pPr>
        <w:spacing w:after="0" w:line="240" w:lineRule="auto"/>
      </w:pPr>
      <w:r>
        <w:t xml:space="preserve">            &lt;/VBox&gt;</w:t>
      </w:r>
    </w:p>
    <w:p w:rsidR="000C119D" w:rsidRDefault="000C119D" w:rsidP="000C119D">
      <w:pPr>
        <w:spacing w:after="0" w:line="240" w:lineRule="auto"/>
      </w:pPr>
      <w:r>
        <w:t xml:space="preserve">        &lt;/top&gt;</w:t>
      </w:r>
    </w:p>
    <w:p w:rsidR="000C119D" w:rsidRDefault="000C119D" w:rsidP="000C119D">
      <w:pPr>
        <w:spacing w:after="0" w:line="240" w:lineRule="auto"/>
      </w:pPr>
      <w:r>
        <w:t xml:space="preserve">        &lt;center&gt;</w:t>
      </w:r>
    </w:p>
    <w:p w:rsidR="000C119D" w:rsidRDefault="000C119D" w:rsidP="000C119D">
      <w:pPr>
        <w:spacing w:after="0" w:line="240" w:lineRule="auto"/>
      </w:pPr>
      <w:r>
        <w:t xml:space="preserve">            &lt;StackPane id="mainbody" xmlns:fx="http://javafx.com/fxml/1"</w:t>
      </w:r>
    </w:p>
    <w:p w:rsidR="000C119D" w:rsidRDefault="000C119D" w:rsidP="000C119D">
      <w:pPr>
        <w:spacing w:after="0" w:line="240" w:lineRule="auto"/>
      </w:pPr>
      <w:r>
        <w:t xml:space="preserve">                       xmlns="http://javafx.com/javafx/2.2"&gt;</w:t>
      </w:r>
    </w:p>
    <w:p w:rsidR="000C119D" w:rsidRDefault="000C119D" w:rsidP="000C119D">
      <w:pPr>
        <w:spacing w:after="0" w:line="240" w:lineRule="auto"/>
      </w:pPr>
      <w:r>
        <w:t xml:space="preserve">                &lt;VBox spacing="20" alignment="CENTER"&gt;</w:t>
      </w:r>
    </w:p>
    <w:p w:rsidR="000C119D" w:rsidRDefault="000C119D" w:rsidP="000C119D">
      <w:pPr>
        <w:spacing w:after="0" w:line="240" w:lineRule="auto"/>
      </w:pPr>
      <w:r>
        <w:t xml:space="preserve">                    &lt;JFXComboBox id="types" promptText="Choose a Conversion"&gt;</w:t>
      </w:r>
    </w:p>
    <w:p w:rsidR="000C119D" w:rsidRDefault="000C119D" w:rsidP="000C119D">
      <w:pPr>
        <w:spacing w:after="0" w:line="240" w:lineRule="auto"/>
      </w:pPr>
      <w:r>
        <w:t xml:space="preserve">                    &lt;/JFXComboBox&gt;</w:t>
      </w:r>
    </w:p>
    <w:p w:rsidR="000C119D" w:rsidRDefault="000C119D" w:rsidP="000C119D">
      <w:pPr>
        <w:spacing w:after="0" w:line="240" w:lineRule="auto"/>
      </w:pPr>
      <w:r>
        <w:t xml:space="preserve">                    &lt;HBox spacing="20" alignment="CENTER"&gt;</w:t>
      </w:r>
    </w:p>
    <w:p w:rsidR="000C119D" w:rsidRDefault="000C119D" w:rsidP="000C119D">
      <w:pPr>
        <w:spacing w:after="0" w:line="240" w:lineRule="auto"/>
      </w:pPr>
      <w:r>
        <w:t xml:space="preserve">                        &lt;JFXTextField maxWidth="50" id="inputText" promptText="Input Unit"&gt;</w:t>
      </w:r>
    </w:p>
    <w:p w:rsidR="000C119D" w:rsidRDefault="000C119D" w:rsidP="000C119D">
      <w:pPr>
        <w:spacing w:after="0" w:line="240" w:lineRule="auto"/>
      </w:pPr>
      <w:r>
        <w:t xml:space="preserve">                            &lt;validators&gt;</w:t>
      </w:r>
    </w:p>
    <w:p w:rsidR="000C119D" w:rsidRDefault="000C119D" w:rsidP="000C119D">
      <w:pPr>
        <w:spacing w:after="0" w:line="240" w:lineRule="auto"/>
      </w:pPr>
      <w:r>
        <w:t xml:space="preserve">                                &lt;CustomValidator id="inputTextValidator" message="Please enter a number only!"&gt;</w:t>
      </w:r>
    </w:p>
    <w:p w:rsidR="000C119D" w:rsidRDefault="000C119D" w:rsidP="000C119D">
      <w:pPr>
        <w:spacing w:after="0" w:line="240" w:lineRule="auto"/>
      </w:pPr>
      <w:r>
        <w:t xml:space="preserve">                                    &lt;Icon awesomeIcon="WARNING" style="-fx-font-family: FontAwesome;" /&gt;</w:t>
      </w:r>
    </w:p>
    <w:p w:rsidR="000C119D" w:rsidRDefault="000C119D" w:rsidP="000C119D">
      <w:pPr>
        <w:spacing w:after="0" w:line="240" w:lineRule="auto"/>
      </w:pPr>
      <w:r>
        <w:t xml:space="preserve">                                &lt;/CustomValidator&gt;</w:t>
      </w:r>
    </w:p>
    <w:p w:rsidR="000C119D" w:rsidRDefault="000C119D" w:rsidP="000C119D">
      <w:pPr>
        <w:spacing w:after="0" w:line="240" w:lineRule="auto"/>
      </w:pPr>
      <w:r>
        <w:t xml:space="preserve">                            &lt;/validators&gt;</w:t>
      </w:r>
    </w:p>
    <w:p w:rsidR="000C119D" w:rsidRDefault="000C119D" w:rsidP="000C119D">
      <w:pPr>
        <w:spacing w:after="0" w:line="240" w:lineRule="auto"/>
      </w:pPr>
      <w:r>
        <w:t xml:space="preserve">                        &lt;/JFXTextField&gt;</w:t>
      </w:r>
    </w:p>
    <w:p w:rsidR="000C119D" w:rsidRDefault="000C119D" w:rsidP="000C119D">
      <w:pPr>
        <w:spacing w:after="0" w:line="240" w:lineRule="auto"/>
      </w:pPr>
      <w:r>
        <w:t xml:space="preserve">                        &lt;Label style="-fx-text-fill:#5264AE;-fx-font-size:26px;"&gt;=&lt;/Label&gt;</w:t>
      </w:r>
    </w:p>
    <w:p w:rsidR="000C119D" w:rsidRDefault="000C119D" w:rsidP="000C119D">
      <w:pPr>
        <w:spacing w:after="0" w:line="240" w:lineRule="auto"/>
      </w:pPr>
      <w:r>
        <w:t xml:space="preserve">                        &lt;JFXTextField id="outputText" promptText="Output Unit"&gt;&lt;/JFXTextField&gt;                                      </w:t>
      </w:r>
    </w:p>
    <w:p w:rsidR="000C119D" w:rsidRDefault="000C119D" w:rsidP="000C119D">
      <w:pPr>
        <w:spacing w:after="0" w:line="240" w:lineRule="auto"/>
      </w:pPr>
      <w:r>
        <w:t xml:space="preserve">                        &lt;VBox.margin&gt;</w:t>
      </w:r>
    </w:p>
    <w:p w:rsidR="000C119D" w:rsidRDefault="000C119D" w:rsidP="000C119D">
      <w:pPr>
        <w:spacing w:after="0" w:line="240" w:lineRule="auto"/>
      </w:pPr>
      <w:r>
        <w:t xml:space="preserve">                            &lt;Insets&gt;</w:t>
      </w:r>
    </w:p>
    <w:p w:rsidR="000C119D" w:rsidRDefault="000C119D" w:rsidP="000C119D">
      <w:pPr>
        <w:spacing w:after="0" w:line="240" w:lineRule="auto"/>
      </w:pPr>
      <w:r>
        <w:t xml:space="preserve">                                &lt;left&gt;25&lt;/left&gt;</w:t>
      </w:r>
    </w:p>
    <w:p w:rsidR="000C119D" w:rsidRDefault="000C119D" w:rsidP="000C119D">
      <w:pPr>
        <w:spacing w:after="0" w:line="240" w:lineRule="auto"/>
      </w:pPr>
      <w:r>
        <w:t xml:space="preserve">                                &lt;right&gt;25&lt;/right&gt;</w:t>
      </w:r>
    </w:p>
    <w:p w:rsidR="000C119D" w:rsidRDefault="000C119D" w:rsidP="000C119D">
      <w:pPr>
        <w:spacing w:after="0" w:line="240" w:lineRule="auto"/>
      </w:pPr>
      <w:r>
        <w:t xml:space="preserve">                            &lt;/Insets&gt;</w:t>
      </w:r>
    </w:p>
    <w:p w:rsidR="000C119D" w:rsidRDefault="000C119D" w:rsidP="000C119D">
      <w:pPr>
        <w:spacing w:after="0" w:line="240" w:lineRule="auto"/>
      </w:pPr>
      <w:r>
        <w:t xml:space="preserve">                        &lt;/VBox.margin&gt;</w:t>
      </w:r>
    </w:p>
    <w:p w:rsidR="000C119D" w:rsidRDefault="000C119D" w:rsidP="000C119D">
      <w:pPr>
        <w:spacing w:after="0" w:line="240" w:lineRule="auto"/>
      </w:pPr>
      <w:r>
        <w:t xml:space="preserve">                    &lt;/HBox&gt;                    </w:t>
      </w:r>
    </w:p>
    <w:p w:rsidR="000C119D" w:rsidRDefault="000C119D" w:rsidP="000C119D">
      <w:pPr>
        <w:spacing w:after="0" w:line="240" w:lineRule="auto"/>
      </w:pPr>
      <w:r>
        <w:t xml:space="preserve">                    &lt;HBox spacing="40" alignment="CENTER"&gt;</w:t>
      </w:r>
    </w:p>
    <w:p w:rsidR="000C119D" w:rsidRDefault="000C119D" w:rsidP="000C119D">
      <w:pPr>
        <w:spacing w:after="0" w:line="240" w:lineRule="auto"/>
      </w:pPr>
      <w:r>
        <w:t xml:space="preserve">                        &lt;JFXComboBox minWidth="150" id="inputType" promptText="Input Unit"&gt;</w:t>
      </w:r>
    </w:p>
    <w:p w:rsidR="000C119D" w:rsidRDefault="000C119D" w:rsidP="000C119D">
      <w:pPr>
        <w:spacing w:after="0" w:line="240" w:lineRule="auto"/>
      </w:pPr>
      <w:r>
        <w:t xml:space="preserve">                        &lt;/JFXComboBox&gt;</w:t>
      </w:r>
    </w:p>
    <w:p w:rsidR="000C119D" w:rsidRDefault="000C119D" w:rsidP="000C119D">
      <w:pPr>
        <w:spacing w:after="0" w:line="240" w:lineRule="auto"/>
      </w:pPr>
      <w:r>
        <w:t xml:space="preserve">                        &lt;JFXComboBox minWidth="150" id="outputType" promptText="Output Unit"&gt;</w:t>
      </w:r>
    </w:p>
    <w:p w:rsidR="000C119D" w:rsidRDefault="000C119D" w:rsidP="000C119D">
      <w:pPr>
        <w:spacing w:after="0" w:line="240" w:lineRule="auto"/>
      </w:pPr>
      <w:r>
        <w:t xml:space="preserve">                        &lt;/JFXComboBox&gt;</w:t>
      </w:r>
    </w:p>
    <w:p w:rsidR="000C119D" w:rsidRDefault="000C119D" w:rsidP="000C119D">
      <w:pPr>
        <w:spacing w:after="0" w:line="240" w:lineRule="auto"/>
      </w:pPr>
      <w:r>
        <w:t xml:space="preserve">                    &lt;/HBox&gt;</w:t>
      </w:r>
    </w:p>
    <w:p w:rsidR="000C119D" w:rsidRDefault="000C119D" w:rsidP="000C119D">
      <w:pPr>
        <w:spacing w:after="0" w:line="240" w:lineRule="auto"/>
      </w:pPr>
      <w:r>
        <w:t xml:space="preserve">                    &lt;HBox spacing="20" alignment="CENTER"&gt;</w:t>
      </w:r>
    </w:p>
    <w:p w:rsidR="000C119D" w:rsidRDefault="000C119D" w:rsidP="000C119D">
      <w:pPr>
        <w:spacing w:after="0" w:line="240" w:lineRule="auto"/>
      </w:pPr>
      <w:r>
        <w:t xml:space="preserve">                        &lt;JFXButton id="convert" buttonType="RAISED" prefWidth="120" text="Convert" style="-fx-text-fill:WHITE;-fx-background-color:#5264AE;-fx-font-size:14px;"&gt;                        </w:t>
      </w:r>
    </w:p>
    <w:p w:rsidR="000C119D" w:rsidRDefault="000C119D" w:rsidP="000C119D">
      <w:pPr>
        <w:spacing w:after="0" w:line="240" w:lineRule="auto"/>
      </w:pPr>
      <w:r>
        <w:t xml:space="preserve">                            &lt;HBox.margin&gt;</w:t>
      </w:r>
    </w:p>
    <w:p w:rsidR="000C119D" w:rsidRDefault="000C119D" w:rsidP="000C119D">
      <w:pPr>
        <w:spacing w:after="0" w:line="240" w:lineRule="auto"/>
      </w:pPr>
      <w:r>
        <w:t xml:space="preserve">                                &lt;Insets&gt;</w:t>
      </w:r>
    </w:p>
    <w:p w:rsidR="000C119D" w:rsidRDefault="000C119D" w:rsidP="000C119D">
      <w:pPr>
        <w:spacing w:after="0" w:line="240" w:lineRule="auto"/>
      </w:pPr>
      <w:r>
        <w:t xml:space="preserve">                                    &lt;top&gt;15&lt;/top&gt;</w:t>
      </w:r>
    </w:p>
    <w:p w:rsidR="000C119D" w:rsidRDefault="000C119D" w:rsidP="000C119D">
      <w:pPr>
        <w:spacing w:after="0" w:line="240" w:lineRule="auto"/>
      </w:pPr>
      <w:r>
        <w:t xml:space="preserve">                                &lt;/Insets&gt;</w:t>
      </w:r>
    </w:p>
    <w:p w:rsidR="000C119D" w:rsidRDefault="000C119D" w:rsidP="000C119D">
      <w:pPr>
        <w:spacing w:after="0" w:line="240" w:lineRule="auto"/>
      </w:pPr>
      <w:r>
        <w:t xml:space="preserve">                            &lt;/HBox.margin&gt;</w:t>
      </w:r>
    </w:p>
    <w:p w:rsidR="000C119D" w:rsidRDefault="000C119D" w:rsidP="000C119D">
      <w:pPr>
        <w:spacing w:after="0" w:line="240" w:lineRule="auto"/>
      </w:pPr>
      <w:r>
        <w:t xml:space="preserve">                        &lt;/JFXButton&gt;                        </w:t>
      </w:r>
    </w:p>
    <w:p w:rsidR="000C119D" w:rsidRDefault="000C119D" w:rsidP="000C119D">
      <w:pPr>
        <w:spacing w:after="0" w:line="240" w:lineRule="auto"/>
      </w:pPr>
      <w:r>
        <w:lastRenderedPageBreak/>
        <w:t xml:space="preserve">                        &lt;JFXButton id="swap" buttonType="RAISED" prefWidth="120" text="Swap" style="-fx-text-fill:WHITE;-fx-background-color:#4CAF50;-fx-font-size:14px;"&gt;                            </w:t>
      </w:r>
    </w:p>
    <w:p w:rsidR="000C119D" w:rsidRDefault="000C119D" w:rsidP="000C119D">
      <w:pPr>
        <w:spacing w:after="0" w:line="240" w:lineRule="auto"/>
      </w:pPr>
      <w:r>
        <w:t xml:space="preserve">                            &lt;HBox.margin&gt;</w:t>
      </w:r>
    </w:p>
    <w:p w:rsidR="000C119D" w:rsidRDefault="000C119D" w:rsidP="000C119D">
      <w:pPr>
        <w:spacing w:after="0" w:line="240" w:lineRule="auto"/>
      </w:pPr>
      <w:r>
        <w:t xml:space="preserve">                                &lt;Insets&gt;</w:t>
      </w:r>
    </w:p>
    <w:p w:rsidR="000C119D" w:rsidRDefault="000C119D" w:rsidP="000C119D">
      <w:pPr>
        <w:spacing w:after="0" w:line="240" w:lineRule="auto"/>
      </w:pPr>
      <w:r>
        <w:t xml:space="preserve">                                    &lt;top&gt;15&lt;/top&gt;</w:t>
      </w:r>
    </w:p>
    <w:p w:rsidR="000C119D" w:rsidRDefault="000C119D" w:rsidP="000C119D">
      <w:pPr>
        <w:spacing w:after="0" w:line="240" w:lineRule="auto"/>
      </w:pPr>
      <w:r>
        <w:t xml:space="preserve">                                &lt;/Insets&gt;</w:t>
      </w:r>
    </w:p>
    <w:p w:rsidR="000C119D" w:rsidRDefault="000C119D" w:rsidP="000C119D">
      <w:pPr>
        <w:spacing w:after="0" w:line="240" w:lineRule="auto"/>
      </w:pPr>
      <w:r>
        <w:t xml:space="preserve">                            &lt;/HBox.margin&gt;</w:t>
      </w:r>
    </w:p>
    <w:p w:rsidR="000C119D" w:rsidRDefault="000C119D" w:rsidP="000C119D">
      <w:pPr>
        <w:spacing w:after="0" w:line="240" w:lineRule="auto"/>
      </w:pPr>
      <w:r>
        <w:t xml:space="preserve">                        &lt;/JFXButton&gt;</w:t>
      </w:r>
    </w:p>
    <w:p w:rsidR="000C119D" w:rsidRDefault="000C119D" w:rsidP="000C119D">
      <w:pPr>
        <w:spacing w:after="0" w:line="240" w:lineRule="auto"/>
      </w:pPr>
      <w:r>
        <w:t xml:space="preserve">                        &lt;JFXButton id="clear" buttonType="RAISED" prefWidth="120" text="Clear" style="-fx-text-fill:WHITE;-fx-background-color:#F44336;-fx-font-size:14px;"&gt;                            </w:t>
      </w:r>
    </w:p>
    <w:p w:rsidR="000C119D" w:rsidRDefault="000C119D" w:rsidP="000C119D">
      <w:pPr>
        <w:spacing w:after="0" w:line="240" w:lineRule="auto"/>
      </w:pPr>
      <w:r>
        <w:t xml:space="preserve">                            &lt;HBox.margin&gt;</w:t>
      </w:r>
    </w:p>
    <w:p w:rsidR="000C119D" w:rsidRDefault="000C119D" w:rsidP="000C119D">
      <w:pPr>
        <w:spacing w:after="0" w:line="240" w:lineRule="auto"/>
      </w:pPr>
      <w:r>
        <w:t xml:space="preserve">                                &lt;Insets&gt;</w:t>
      </w:r>
    </w:p>
    <w:p w:rsidR="000C119D" w:rsidRDefault="000C119D" w:rsidP="000C119D">
      <w:pPr>
        <w:spacing w:after="0" w:line="240" w:lineRule="auto"/>
      </w:pPr>
      <w:r>
        <w:t xml:space="preserve">                                    &lt;top&gt;15&lt;/top&gt;</w:t>
      </w:r>
    </w:p>
    <w:p w:rsidR="000C119D" w:rsidRDefault="000C119D" w:rsidP="000C119D">
      <w:pPr>
        <w:spacing w:after="0" w:line="240" w:lineRule="auto"/>
      </w:pPr>
      <w:r>
        <w:t xml:space="preserve">                                &lt;/Insets&gt;</w:t>
      </w:r>
    </w:p>
    <w:p w:rsidR="000C119D" w:rsidRDefault="000C119D" w:rsidP="000C119D">
      <w:pPr>
        <w:spacing w:after="0" w:line="240" w:lineRule="auto"/>
      </w:pPr>
      <w:r>
        <w:t xml:space="preserve">                            &lt;/HBox.margin&gt;</w:t>
      </w:r>
    </w:p>
    <w:p w:rsidR="000C119D" w:rsidRDefault="000C119D" w:rsidP="000C119D">
      <w:pPr>
        <w:spacing w:after="0" w:line="240" w:lineRule="auto"/>
      </w:pPr>
      <w:r>
        <w:t xml:space="preserve">                        &lt;/JFXButton&gt;                        </w:t>
      </w:r>
    </w:p>
    <w:p w:rsidR="000C119D" w:rsidRDefault="000C119D" w:rsidP="000C119D">
      <w:pPr>
        <w:spacing w:after="0" w:line="240" w:lineRule="auto"/>
      </w:pPr>
      <w:r>
        <w:t xml:space="preserve">                        &lt;JFXButton id="about" buttonType="RAISED" prefWidth="120" text="About" style="-fx-text-fill:WHITE;-fx-background-color:#5264AE;-fx-font-size:14px;"&gt;                        </w:t>
      </w:r>
    </w:p>
    <w:p w:rsidR="000C119D" w:rsidRDefault="000C119D" w:rsidP="000C119D">
      <w:pPr>
        <w:spacing w:after="0" w:line="240" w:lineRule="auto"/>
      </w:pPr>
      <w:r>
        <w:t xml:space="preserve">                            &lt;HBox.margin&gt;</w:t>
      </w:r>
    </w:p>
    <w:p w:rsidR="000C119D" w:rsidRDefault="000C119D" w:rsidP="000C119D">
      <w:pPr>
        <w:spacing w:after="0" w:line="240" w:lineRule="auto"/>
      </w:pPr>
      <w:r>
        <w:t xml:space="preserve">                                &lt;Insets&gt;</w:t>
      </w:r>
    </w:p>
    <w:p w:rsidR="000C119D" w:rsidRDefault="000C119D" w:rsidP="000C119D">
      <w:pPr>
        <w:spacing w:after="0" w:line="240" w:lineRule="auto"/>
      </w:pPr>
      <w:r>
        <w:t xml:space="preserve">                                    &lt;top&gt;15&lt;/top&gt;</w:t>
      </w:r>
    </w:p>
    <w:p w:rsidR="000C119D" w:rsidRDefault="000C119D" w:rsidP="000C119D">
      <w:pPr>
        <w:spacing w:after="0" w:line="240" w:lineRule="auto"/>
      </w:pPr>
      <w:r>
        <w:t xml:space="preserve">                                &lt;/Insets&gt;</w:t>
      </w:r>
    </w:p>
    <w:p w:rsidR="000C119D" w:rsidRDefault="000C119D" w:rsidP="000C119D">
      <w:pPr>
        <w:spacing w:after="0" w:line="240" w:lineRule="auto"/>
      </w:pPr>
      <w:r>
        <w:t xml:space="preserve">                            &lt;/HBox.margin&gt;</w:t>
      </w:r>
    </w:p>
    <w:p w:rsidR="000C119D" w:rsidRDefault="000C119D" w:rsidP="000C119D">
      <w:pPr>
        <w:spacing w:after="0" w:line="240" w:lineRule="auto"/>
      </w:pPr>
      <w:r>
        <w:t xml:space="preserve">                        &lt;/JFXButton&gt;  </w:t>
      </w:r>
    </w:p>
    <w:p w:rsidR="000C119D" w:rsidRDefault="000C119D" w:rsidP="000C119D">
      <w:pPr>
        <w:spacing w:after="0" w:line="240" w:lineRule="auto"/>
      </w:pPr>
      <w:r>
        <w:t xml:space="preserve">                    &lt;/HBox&gt;      </w:t>
      </w:r>
    </w:p>
    <w:p w:rsidR="000C119D" w:rsidRDefault="000C119D" w:rsidP="000C119D">
      <w:pPr>
        <w:spacing w:after="0" w:line="240" w:lineRule="auto"/>
      </w:pPr>
      <w:r>
        <w:t xml:space="preserve">                    &lt;StackPane.margin&gt;</w:t>
      </w:r>
    </w:p>
    <w:p w:rsidR="000C119D" w:rsidRDefault="000C119D" w:rsidP="000C119D">
      <w:pPr>
        <w:spacing w:after="0" w:line="240" w:lineRule="auto"/>
      </w:pPr>
      <w:r>
        <w:t xml:space="preserve">                        &lt;Insets&gt;</w:t>
      </w:r>
    </w:p>
    <w:p w:rsidR="000C119D" w:rsidRDefault="000C119D" w:rsidP="000C119D">
      <w:pPr>
        <w:spacing w:after="0" w:line="240" w:lineRule="auto"/>
      </w:pPr>
      <w:r>
        <w:t xml:space="preserve">                            &lt;top&gt;-160&lt;/top&gt;</w:t>
      </w:r>
    </w:p>
    <w:p w:rsidR="000C119D" w:rsidRDefault="000C119D" w:rsidP="000C119D">
      <w:pPr>
        <w:spacing w:after="0" w:line="240" w:lineRule="auto"/>
      </w:pPr>
      <w:r>
        <w:t xml:space="preserve">                        &lt;/Insets&gt;</w:t>
      </w:r>
    </w:p>
    <w:p w:rsidR="000C119D" w:rsidRDefault="000C119D" w:rsidP="000C119D">
      <w:pPr>
        <w:spacing w:after="0" w:line="240" w:lineRule="auto"/>
      </w:pPr>
      <w:r>
        <w:t xml:space="preserve">                    &lt;/StackPane.margin&gt;                    </w:t>
      </w:r>
    </w:p>
    <w:p w:rsidR="000C119D" w:rsidRDefault="000C119D" w:rsidP="000C119D">
      <w:pPr>
        <w:spacing w:after="0" w:line="240" w:lineRule="auto"/>
      </w:pPr>
      <w:r>
        <w:t xml:space="preserve">                &lt;/VBox&gt;                </w:t>
      </w:r>
    </w:p>
    <w:p w:rsidR="000C119D" w:rsidRDefault="000C119D" w:rsidP="000C119D">
      <w:pPr>
        <w:spacing w:after="0" w:line="240" w:lineRule="auto"/>
      </w:pPr>
      <w:r>
        <w:t xml:space="preserve">            &lt;/StackPane&gt;</w:t>
      </w:r>
    </w:p>
    <w:p w:rsidR="000C119D" w:rsidRDefault="000C119D" w:rsidP="000C119D">
      <w:pPr>
        <w:spacing w:after="0" w:line="240" w:lineRule="auto"/>
      </w:pPr>
      <w:r>
        <w:t xml:space="preserve">        &lt;/center&gt;</w:t>
      </w:r>
    </w:p>
    <w:p w:rsidR="000C119D" w:rsidRDefault="000C119D" w:rsidP="000C119D">
      <w:pPr>
        <w:spacing w:after="0" w:line="240" w:lineRule="auto"/>
      </w:pPr>
      <w:r>
        <w:t xml:space="preserve">    &lt;/BorderPane&gt;</w:t>
      </w:r>
    </w:p>
    <w:p w:rsidR="000C119D" w:rsidRDefault="000C119D" w:rsidP="000C119D">
      <w:pPr>
        <w:spacing w:after="0" w:line="240" w:lineRule="auto"/>
      </w:pPr>
      <w:r>
        <w:t xml:space="preserve">    &lt;JFXDialog id="dialog"&gt;</w:t>
      </w:r>
    </w:p>
    <w:p w:rsidR="000C119D" w:rsidRDefault="000C119D" w:rsidP="000C119D">
      <w:pPr>
        <w:spacing w:after="0" w:line="240" w:lineRule="auto"/>
      </w:pPr>
      <w:r>
        <w:t xml:space="preserve">        &lt;JFXDialogLayout&gt;</w:t>
      </w:r>
    </w:p>
    <w:p w:rsidR="000C119D" w:rsidRDefault="000C119D" w:rsidP="000C119D">
      <w:pPr>
        <w:spacing w:after="0" w:line="240" w:lineRule="auto"/>
      </w:pPr>
      <w:r>
        <w:t xml:space="preserve">            &lt;heading&gt;</w:t>
      </w:r>
    </w:p>
    <w:p w:rsidR="000C119D" w:rsidRDefault="000C119D" w:rsidP="000C119D">
      <w:pPr>
        <w:spacing w:after="0" w:line="240" w:lineRule="auto"/>
      </w:pPr>
      <w:r>
        <w:t xml:space="preserve">                &lt;Label&gt;Thanks for using!&lt;/Label&gt;</w:t>
      </w:r>
    </w:p>
    <w:p w:rsidR="000C119D" w:rsidRDefault="000C119D" w:rsidP="000C119D">
      <w:pPr>
        <w:spacing w:after="0" w:line="240" w:lineRule="auto"/>
      </w:pPr>
      <w:r>
        <w:t xml:space="preserve">            &lt;/heading&gt;</w:t>
      </w:r>
    </w:p>
    <w:p w:rsidR="000C119D" w:rsidRDefault="000C119D" w:rsidP="000C119D">
      <w:pPr>
        <w:spacing w:after="0" w:line="240" w:lineRule="auto"/>
      </w:pPr>
      <w:r>
        <w:t xml:space="preserve">            &lt;body&gt;</w:t>
      </w:r>
    </w:p>
    <w:p w:rsidR="000C119D" w:rsidRDefault="000C119D" w:rsidP="000C119D">
      <w:pPr>
        <w:spacing w:after="0" w:line="240" w:lineRule="auto"/>
      </w:pPr>
      <w:r>
        <w:t xml:space="preserve">                &lt;Label&gt;</w:t>
      </w:r>
    </w:p>
    <w:p w:rsidR="000C119D" w:rsidRDefault="000C119D" w:rsidP="000C119D">
      <w:pPr>
        <w:spacing w:after="0" w:line="240" w:lineRule="auto"/>
      </w:pPr>
      <w:r>
        <w:t xml:space="preserve">                    This Project was built by Joy Jain and Jayesh</w:t>
      </w:r>
    </w:p>
    <w:p w:rsidR="000C119D" w:rsidRDefault="000C119D" w:rsidP="000C119D">
      <w:pPr>
        <w:spacing w:after="0" w:line="240" w:lineRule="auto"/>
      </w:pPr>
      <w:r>
        <w:t xml:space="preserve">                    Using Java 8, Javafxml 2.0 and Jfoenix material design theme</w:t>
      </w:r>
    </w:p>
    <w:p w:rsidR="000C119D" w:rsidRDefault="000C119D" w:rsidP="000C119D">
      <w:pPr>
        <w:spacing w:after="0" w:line="240" w:lineRule="auto"/>
      </w:pPr>
      <w:r>
        <w:t xml:space="preserve">                    On the Netbeans IDE 2.0 and Atom 1.x</w:t>
      </w:r>
    </w:p>
    <w:p w:rsidR="000C119D" w:rsidRDefault="000C119D" w:rsidP="000C119D">
      <w:pPr>
        <w:spacing w:after="0" w:line="240" w:lineRule="auto"/>
      </w:pPr>
      <w:r>
        <w:t xml:space="preserve">                    Also this project requires a minimum of JRE 8u60</w:t>
      </w:r>
    </w:p>
    <w:p w:rsidR="000C119D" w:rsidRDefault="000C119D" w:rsidP="000C119D">
      <w:pPr>
        <w:spacing w:after="0" w:line="240" w:lineRule="auto"/>
      </w:pPr>
      <w:r>
        <w:t xml:space="preserve">                &lt;/Label&gt;</w:t>
      </w:r>
    </w:p>
    <w:p w:rsidR="000C119D" w:rsidRDefault="000C119D" w:rsidP="000C119D">
      <w:pPr>
        <w:spacing w:after="0" w:line="240" w:lineRule="auto"/>
      </w:pPr>
      <w:r>
        <w:t xml:space="preserve">            &lt;/body&gt;</w:t>
      </w:r>
    </w:p>
    <w:p w:rsidR="000C119D" w:rsidRDefault="000C119D" w:rsidP="000C119D">
      <w:pPr>
        <w:spacing w:after="0" w:line="240" w:lineRule="auto"/>
      </w:pPr>
      <w:r>
        <w:t xml:space="preserve">            &lt;actions&gt;</w:t>
      </w:r>
    </w:p>
    <w:p w:rsidR="000C119D" w:rsidRDefault="000C119D" w:rsidP="000C119D">
      <w:pPr>
        <w:spacing w:after="0" w:line="240" w:lineRule="auto"/>
      </w:pPr>
      <w:r>
        <w:lastRenderedPageBreak/>
        <w:t xml:space="preserve">                &lt;JFXButton id="ok" styleClass="dialog-accept"&gt;ACCEPT</w:t>
      </w:r>
    </w:p>
    <w:p w:rsidR="000C119D" w:rsidRDefault="000C119D" w:rsidP="000C119D">
      <w:pPr>
        <w:spacing w:after="0" w:line="240" w:lineRule="auto"/>
      </w:pPr>
      <w:r>
        <w:t xml:space="preserve">                &lt;/JFXButton&gt;</w:t>
      </w:r>
    </w:p>
    <w:p w:rsidR="000C119D" w:rsidRDefault="000C119D" w:rsidP="000C119D">
      <w:pPr>
        <w:spacing w:after="0" w:line="240" w:lineRule="auto"/>
      </w:pPr>
      <w:r>
        <w:t xml:space="preserve">            &lt;/actions&gt;</w:t>
      </w:r>
    </w:p>
    <w:p w:rsidR="000C119D" w:rsidRDefault="000C119D" w:rsidP="000C119D">
      <w:pPr>
        <w:spacing w:after="0" w:line="240" w:lineRule="auto"/>
      </w:pPr>
      <w:r>
        <w:t xml:space="preserve">        &lt;/JFXDialogLayout&gt;</w:t>
      </w:r>
    </w:p>
    <w:p w:rsidR="000C119D" w:rsidRDefault="000C119D" w:rsidP="000C119D">
      <w:pPr>
        <w:spacing w:after="0" w:line="240" w:lineRule="auto"/>
      </w:pPr>
      <w:r>
        <w:t xml:space="preserve">    &lt;/JFXDialog&gt;</w:t>
      </w:r>
    </w:p>
    <w:p w:rsidR="000C119D" w:rsidRDefault="000C119D" w:rsidP="000C119D">
      <w:pPr>
        <w:spacing w:after="0" w:line="240" w:lineRule="auto"/>
      </w:pPr>
      <w:r>
        <w:t>&lt;/StackPane&gt;</w:t>
      </w:r>
    </w:p>
    <w:p w:rsidR="004D454C" w:rsidRDefault="004D454C" w:rsidP="000C119D">
      <w:pPr>
        <w:spacing w:after="0" w:line="240" w:lineRule="auto"/>
      </w:pPr>
    </w:p>
    <w:p w:rsidR="004D454C" w:rsidRDefault="004D454C" w:rsidP="004D454C">
      <w:pPr>
        <w:pStyle w:val="Heading1"/>
      </w:pPr>
      <w:bookmarkStart w:id="14" w:name="_Toc469072632"/>
      <w:r>
        <w:t>Output Samples</w:t>
      </w:r>
      <w:bookmarkEnd w:id="14"/>
    </w:p>
    <w:p w:rsidR="004D454C" w:rsidRDefault="004D454C" w:rsidP="004D454C"/>
    <w:p w:rsidR="004D454C" w:rsidRDefault="004D454C" w:rsidP="004D454C">
      <w:r>
        <w:rPr>
          <w:noProof/>
          <w:lang w:val="en-IN" w:eastAsia="en-IN"/>
        </w:rPr>
        <w:drawing>
          <wp:inline distT="0" distB="0" distL="0" distR="0" wp14:anchorId="05BD8D58" wp14:editId="6E94B092">
            <wp:extent cx="571500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4C" w:rsidRDefault="004D454C" w:rsidP="004D454C"/>
    <w:p w:rsidR="004D454C" w:rsidRDefault="004D454C" w:rsidP="004D454C">
      <w:r>
        <w:rPr>
          <w:noProof/>
          <w:lang w:val="en-IN" w:eastAsia="en-IN"/>
        </w:rPr>
        <w:lastRenderedPageBreak/>
        <w:drawing>
          <wp:inline distT="0" distB="0" distL="0" distR="0" wp14:anchorId="471CD5C4" wp14:editId="5E12DB03">
            <wp:extent cx="5715000" cy="479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4C" w:rsidRDefault="004D454C" w:rsidP="004D454C">
      <w:r>
        <w:rPr>
          <w:noProof/>
          <w:lang w:val="en-IN" w:eastAsia="en-IN"/>
        </w:rPr>
        <w:lastRenderedPageBreak/>
        <w:drawing>
          <wp:inline distT="0" distB="0" distL="0" distR="0" wp14:anchorId="25B30844" wp14:editId="2ECFA343">
            <wp:extent cx="5715000" cy="475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4C" w:rsidRDefault="004D454C" w:rsidP="004D454C">
      <w:r>
        <w:rPr>
          <w:noProof/>
          <w:lang w:val="en-IN" w:eastAsia="en-IN"/>
        </w:rPr>
        <w:lastRenderedPageBreak/>
        <w:drawing>
          <wp:inline distT="0" distB="0" distL="0" distR="0">
            <wp:extent cx="5705475" cy="4743450"/>
            <wp:effectExtent l="0" t="0" r="9525" b="0"/>
            <wp:docPr id="5" name="Picture 5" descr="C:\Users\Puranjay\AppData\Local\Microsoft\Windows\INetCacheContent.Word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ranjay\AppData\Local\Microsoft\Windows\INetCacheContent.Word\Screenshot (4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54C" w:rsidRDefault="004D454C" w:rsidP="004D454C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5241002"/>
            <wp:effectExtent l="0" t="0" r="0" b="0"/>
            <wp:docPr id="6" name="Picture 6" descr="C:\Users\Puranjay\AppData\Local\Microsoft\Windows\INetCacheContent.Word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uranjay\AppData\Local\Microsoft\Windows\INetCacheContent.Word\Screenshot (45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54C" w:rsidRPr="004D454C" w:rsidRDefault="004D454C" w:rsidP="004D454C">
      <w:r>
        <w:rPr>
          <w:noProof/>
          <w:lang w:val="en-IN" w:eastAsia="en-IN"/>
        </w:rPr>
        <w:lastRenderedPageBreak/>
        <w:drawing>
          <wp:inline distT="0" distB="0" distL="0" distR="0">
            <wp:extent cx="5581650" cy="4743450"/>
            <wp:effectExtent l="0" t="0" r="0" b="0"/>
            <wp:docPr id="4" name="Picture 4" descr="C:\Users\Puranjay\AppData\Local\Microsoft\Windows\INetCacheContent.Word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ranjay\AppData\Local\Microsoft\Windows\INetCacheContent.Word\Screenshot (46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54C" w:rsidRPr="004D454C" w:rsidSect="00026176"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2F7" w:rsidRDefault="005222F7" w:rsidP="00026176">
      <w:pPr>
        <w:spacing w:after="0" w:line="240" w:lineRule="auto"/>
      </w:pPr>
      <w:r>
        <w:separator/>
      </w:r>
    </w:p>
  </w:endnote>
  <w:endnote w:type="continuationSeparator" w:id="0">
    <w:p w:rsidR="005222F7" w:rsidRDefault="005222F7" w:rsidP="00026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68470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176" w:rsidRDefault="000261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61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26176" w:rsidRDefault="000261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2F7" w:rsidRDefault="005222F7" w:rsidP="00026176">
      <w:pPr>
        <w:spacing w:after="0" w:line="240" w:lineRule="auto"/>
      </w:pPr>
      <w:r>
        <w:separator/>
      </w:r>
    </w:p>
  </w:footnote>
  <w:footnote w:type="continuationSeparator" w:id="0">
    <w:p w:rsidR="005222F7" w:rsidRDefault="005222F7" w:rsidP="00026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9D"/>
    <w:rsid w:val="00026176"/>
    <w:rsid w:val="000C119D"/>
    <w:rsid w:val="00154A70"/>
    <w:rsid w:val="004D454C"/>
    <w:rsid w:val="005222F7"/>
    <w:rsid w:val="0084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7F95"/>
  <w15:chartTrackingRefBased/>
  <w15:docId w15:val="{8C5C72E0-E7F9-40A6-ADAA-5C27B917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6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76"/>
  </w:style>
  <w:style w:type="paragraph" w:styleId="Footer">
    <w:name w:val="footer"/>
    <w:basedOn w:val="Normal"/>
    <w:link w:val="FooterChar"/>
    <w:uiPriority w:val="99"/>
    <w:unhideWhenUsed/>
    <w:rsid w:val="00026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76"/>
  </w:style>
  <w:style w:type="paragraph" w:styleId="TOC1">
    <w:name w:val="toc 1"/>
    <w:basedOn w:val="Normal"/>
    <w:next w:val="Normal"/>
    <w:autoRedefine/>
    <w:uiPriority w:val="39"/>
    <w:unhideWhenUsed/>
    <w:rsid w:val="000261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617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26176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1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microsoft.com/office/2007/relationships/hdphoto" Target="media/hdphoto5.wdp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microsoft.com/office/2007/relationships/hdphoto" Target="media/hdphoto4.wdp"/><Relationship Id="rId20" Type="http://schemas.microsoft.com/office/2007/relationships/hdphoto" Target="media/hdphoto6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ranjay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4A2D16-9F0C-4BED-9641-A2D4DCC67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24</TotalTime>
  <Pages>28</Pages>
  <Words>4960</Words>
  <Characters>28272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Puranjay Jain</dc:creator>
  <cp:keywords/>
  <cp:lastModifiedBy>Puranjay Jain</cp:lastModifiedBy>
  <cp:revision>1</cp:revision>
  <cp:lastPrinted>2016-12-09T13:26:00Z</cp:lastPrinted>
  <dcterms:created xsi:type="dcterms:W3CDTF">2016-12-09T12:52:00Z</dcterms:created>
  <dcterms:modified xsi:type="dcterms:W3CDTF">2016-12-09T13:30:00Z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